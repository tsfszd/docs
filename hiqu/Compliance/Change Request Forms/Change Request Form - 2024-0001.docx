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27C8" w14:textId="77777777" w:rsidR="00FE35B4" w:rsidRDefault="00FE35B4" w:rsidP="00FE35B4">
      <w:pPr>
        <w:pStyle w:val="Heading1"/>
      </w:pPr>
      <w:bookmarkStart w:id="0" w:name="_Toc512015253"/>
      <w:r>
        <w:t>Change Request Form</w:t>
      </w:r>
      <w:bookmarkEnd w:id="0"/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45"/>
        <w:gridCol w:w="1380"/>
        <w:gridCol w:w="430"/>
        <w:gridCol w:w="1852"/>
        <w:gridCol w:w="1138"/>
        <w:gridCol w:w="170"/>
        <w:gridCol w:w="1565"/>
      </w:tblGrid>
      <w:tr w:rsidR="00FE35B4" w:rsidRPr="00D00A11" w14:paraId="10C99604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D221B" w14:textId="3C3CB8B4" w:rsidR="00FE35B4" w:rsidRPr="00270E9A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Change Request No.: 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D23F0D" w14:textId="3641EA69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CR</w:t>
            </w:r>
            <w:r w:rsidR="00BC396B">
              <w:rPr>
                <w:rFonts w:cs="Arial"/>
                <w:szCs w:val="22"/>
              </w:rPr>
              <w:t>202</w:t>
            </w:r>
            <w:r w:rsidR="007A2D29">
              <w:rPr>
                <w:rFonts w:cs="Arial"/>
                <w:szCs w:val="22"/>
              </w:rPr>
              <w:t>4</w:t>
            </w:r>
            <w:r w:rsidR="00BC396B">
              <w:rPr>
                <w:rFonts w:cs="Arial"/>
                <w:szCs w:val="22"/>
              </w:rPr>
              <w:t>-0001</w:t>
            </w:r>
          </w:p>
        </w:tc>
      </w:tr>
      <w:tr w:rsidR="00FE35B4" w:rsidRPr="00D00A11" w14:paraId="5371A838" w14:textId="77777777" w:rsidTr="00BC5878"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8CC516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Project Details</w:t>
            </w:r>
          </w:p>
        </w:tc>
      </w:tr>
      <w:tr w:rsidR="00FE35B4" w:rsidRPr="00D00A11" w14:paraId="78AA1E38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4F5445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bookmarkStart w:id="1" w:name="_Hlk105070814"/>
            <w:r w:rsidRPr="00D00A11">
              <w:rPr>
                <w:rFonts w:cs="Arial"/>
                <w:b/>
                <w:szCs w:val="22"/>
              </w:rPr>
              <w:t>Project Name: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60B26E" w14:textId="0FDDF57C" w:rsidR="00FE35B4" w:rsidRPr="00D00A11" w:rsidRDefault="007A2D29" w:rsidP="007A2D29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Nexelus</w:t>
            </w:r>
          </w:p>
        </w:tc>
      </w:tr>
      <w:bookmarkEnd w:id="1"/>
      <w:tr w:rsidR="00921834" w:rsidRPr="00D00A11" w14:paraId="2E5594EE" w14:textId="77777777" w:rsidTr="00790F8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5638A4" w14:textId="77777777" w:rsidR="00921834" w:rsidRPr="00D00A11" w:rsidRDefault="00921834" w:rsidP="00921834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Module/Area: 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1CDF129" w14:textId="408D02F1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993023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2D29" w:rsidRPr="00790F88">
                  <w:rPr>
                    <w:rFonts w:ascii="Segoe UI Symbol" w:hAnsi="Segoe UI Symbol" w:cs="Segoe UI Symbol"/>
                    <w:szCs w:val="22"/>
                  </w:rPr>
                  <w:t>☒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Web                                        </w:t>
            </w:r>
          </w:p>
        </w:tc>
        <w:tc>
          <w:tcPr>
            <w:tcW w:w="2282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64A9970C" w14:textId="39A4BC39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221291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2D29" w:rsidRPr="00790F8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</w:t>
            </w:r>
            <w:r w:rsidR="0011657C" w:rsidRPr="00790F88">
              <w:rPr>
                <w:rFonts w:cs="Arial"/>
                <w:szCs w:val="22"/>
              </w:rPr>
              <w:t>AP Workflow</w:t>
            </w:r>
            <w:r w:rsidR="00921834" w:rsidRPr="00790F88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308" w:type="dxa"/>
            <w:gridSpan w:val="2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9148970" w14:textId="7C324B11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8694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790F8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IPC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12" w:space="0" w:color="000000"/>
            </w:tcBorders>
            <w:shd w:val="clear" w:color="auto" w:fill="auto"/>
          </w:tcPr>
          <w:p w14:paraId="53C7AD70" w14:textId="379676BA" w:rsidR="00921834" w:rsidRPr="00790F88" w:rsidRDefault="00000000" w:rsidP="00921834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896319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 w:rsidRPr="00790F88">
                  <w:rPr>
                    <w:rFonts w:ascii="Segoe UI Symbol" w:hAnsi="Segoe UI Symbol" w:cs="Segoe UI Symbol"/>
                    <w:szCs w:val="22"/>
                  </w:rPr>
                  <w:t>☐</w:t>
                </w:r>
              </w:sdtContent>
            </w:sdt>
            <w:r w:rsidR="00921834" w:rsidRPr="00790F88">
              <w:rPr>
                <w:rFonts w:cs="Arial"/>
                <w:szCs w:val="22"/>
              </w:rPr>
              <w:t xml:space="preserve">  Other</w:t>
            </w:r>
          </w:p>
        </w:tc>
      </w:tr>
      <w:tr w:rsidR="00921834" w:rsidRPr="00D00A11" w14:paraId="195675F3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B39D7F" w14:textId="78E12964" w:rsidR="0092183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Specify Other</w:t>
            </w:r>
            <w:r w:rsidRPr="00D00A11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DD1CD" w14:textId="70FDC880" w:rsidR="00921834" w:rsidRPr="00D00A11" w:rsidRDefault="0092183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71C6DCE" w14:textId="77777777" w:rsidTr="00BC5878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3F2FE0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Details</w:t>
            </w:r>
          </w:p>
        </w:tc>
      </w:tr>
      <w:tr w:rsidR="00FE35B4" w:rsidRPr="00D00A11" w14:paraId="25630E45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AD51FA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Requested By: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2EAB00" w14:textId="565C1CC3" w:rsidR="00FE35B4" w:rsidRPr="00D00A11" w:rsidRDefault="007A2D29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Support</w:t>
            </w:r>
          </w:p>
        </w:tc>
      </w:tr>
      <w:tr w:rsidR="00FE35B4" w:rsidRPr="00D00A11" w14:paraId="2E4113A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273CD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Date of Request: 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56D548" w14:textId="14640795" w:rsidR="00FE35B4" w:rsidRPr="00D00A11" w:rsidRDefault="007A2D29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3/12/2024</w:t>
            </w:r>
          </w:p>
        </w:tc>
      </w:tr>
      <w:tr w:rsidR="00FE35B4" w:rsidRPr="00D00A11" w14:paraId="25ED182A" w14:textId="77777777" w:rsidTr="0018311F">
        <w:tblPrEx>
          <w:tblCellMar>
            <w:top w:w="29" w:type="dxa"/>
            <w:bottom w:w="29" w:type="dxa"/>
          </w:tblCellMar>
        </w:tblPrEx>
        <w:trPr>
          <w:trHeight w:val="300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C99D36D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Specify Details: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50AC42" w14:textId="24A58B8D" w:rsidR="00FE35B4" w:rsidRPr="00D00A11" w:rsidRDefault="007A2D29" w:rsidP="00BC5878">
            <w:pPr>
              <w:spacing w:before="60" w:after="60"/>
              <w:rPr>
                <w:rFonts w:cs="Arial"/>
                <w:szCs w:val="22"/>
              </w:rPr>
            </w:pPr>
            <w:r w:rsidRPr="007A2D29">
              <w:rPr>
                <w:rFonts w:cs="Arial"/>
                <w:szCs w:val="22"/>
              </w:rPr>
              <w:t>SGP Client Profile: PALOA02_Palo Alto Networks, Inc.   APJC (NEX 16810)</w:t>
            </w:r>
          </w:p>
        </w:tc>
      </w:tr>
      <w:tr w:rsidR="00FE35B4" w:rsidRPr="00D00A11" w14:paraId="6850C76B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C4D6AF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Priority: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CB8D7" w14:textId="3AD55C6F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14384402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Segoe UI Symbol" w:hint="eastAsia"/>
                    <w:szCs w:val="22"/>
                  </w:rPr>
                  <w:t>☒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Urgent</w:t>
            </w:r>
            <w:r w:rsidR="00FE35B4" w:rsidRPr="00D00A11">
              <w:rPr>
                <w:rFonts w:cs="Arial"/>
                <w:szCs w:val="22"/>
              </w:rPr>
              <w:t xml:space="preserve">                                        </w:t>
            </w:r>
          </w:p>
        </w:tc>
        <w:tc>
          <w:tcPr>
            <w:tcW w:w="1852" w:type="dxa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2FBCB99" w14:textId="45079261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-376321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Normal</w:t>
            </w:r>
            <w:r w:rsidR="00FE35B4" w:rsidRPr="00D00A11">
              <w:rPr>
                <w:rFonts w:cs="Arial"/>
                <w:szCs w:val="22"/>
              </w:rPr>
              <w:t xml:space="preserve">     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12" w:space="0" w:color="000000"/>
            </w:tcBorders>
          </w:tcPr>
          <w:p w14:paraId="50BE8EF7" w14:textId="5D58F8E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ascii="Segoe UI Symbol" w:eastAsia="MS Gothic" w:hAnsi="Segoe UI Symbol" w:cs="Segoe UI Symbol"/>
                  <w:szCs w:val="22"/>
                </w:rPr>
                <w:id w:val="99300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Segoe UI Symbo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Low</w:t>
            </w:r>
          </w:p>
        </w:tc>
        <w:tc>
          <w:tcPr>
            <w:tcW w:w="1735" w:type="dxa"/>
            <w:gridSpan w:val="2"/>
            <w:tcBorders>
              <w:left w:val="single" w:sz="2" w:space="0" w:color="000000"/>
              <w:bottom w:val="single" w:sz="12" w:space="0" w:color="000000"/>
            </w:tcBorders>
          </w:tcPr>
          <w:p w14:paraId="397F6BA1" w14:textId="69F2560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51988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Other</w:t>
            </w:r>
          </w:p>
        </w:tc>
      </w:tr>
      <w:tr w:rsidR="00FE35B4" w:rsidRPr="00D00A11" w14:paraId="058839EF" w14:textId="77777777" w:rsidTr="0018311F">
        <w:tblPrEx>
          <w:tblCellMar>
            <w:top w:w="29" w:type="dxa"/>
            <w:bottom w:w="29" w:type="dxa"/>
          </w:tblCellMar>
        </w:tblPrEx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FF3C1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Implementation Time: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3B157F5" w14:textId="2BE52FFF" w:rsidR="00FE35B4" w:rsidRPr="00D00A11" w:rsidRDefault="00366FAB" w:rsidP="00BC5878">
            <w:pPr>
              <w:spacing w:before="60" w:after="60"/>
              <w:rPr>
                <w:rFonts w:eastAsia="MS Gothic" w:cs="Arial"/>
                <w:szCs w:val="22"/>
              </w:rPr>
            </w:pPr>
            <w:r>
              <w:rPr>
                <w:rFonts w:eastAsia="MS Gothic"/>
                <w:szCs w:val="22"/>
              </w:rPr>
              <w:t>?</w:t>
            </w:r>
            <w:r w:rsidR="00BC396B">
              <w:rPr>
                <w:rFonts w:eastAsia="MS Gothic"/>
                <w:szCs w:val="22"/>
              </w:rPr>
              <w:t xml:space="preserve"> Hour</w:t>
            </w:r>
          </w:p>
        </w:tc>
      </w:tr>
      <w:tr w:rsidR="00FE35B4" w:rsidRPr="00D00A11" w14:paraId="1FFB34EA" w14:textId="77777777" w:rsidTr="00BC5878"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2336D4" w14:textId="77777777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Change Request Approval Details</w:t>
            </w:r>
            <w:r w:rsidRPr="00D00A11">
              <w:rPr>
                <w:rFonts w:cs="Arial"/>
                <w:szCs w:val="22"/>
              </w:rPr>
              <w:t xml:space="preserve"> </w:t>
            </w:r>
          </w:p>
        </w:tc>
      </w:tr>
      <w:tr w:rsidR="00FE35B4" w:rsidRPr="00D00A11" w14:paraId="7A9BC3D5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329BCF1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Approval: </w:t>
            </w:r>
          </w:p>
        </w:tc>
        <w:tc>
          <w:tcPr>
            <w:tcW w:w="1810" w:type="dxa"/>
            <w:gridSpan w:val="2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422B69" w14:textId="4B4F40E6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13472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6FAB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Approved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884E63" w14:textId="45E98E5D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336004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top w:val="single" w:sz="12" w:space="0" w:color="000000"/>
              <w:left w:val="single" w:sz="2" w:space="0" w:color="000000"/>
              <w:bottom w:val="single" w:sz="8" w:space="0" w:color="000000"/>
            </w:tcBorders>
          </w:tcPr>
          <w:p w14:paraId="24340475" w14:textId="1F98D28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17568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640580" w:rsidRPr="00D00A11">
              <w:rPr>
                <w:rFonts w:cs="Arial"/>
                <w:szCs w:val="22"/>
              </w:rPr>
              <w:t xml:space="preserve"> Rejected</w:t>
            </w:r>
          </w:p>
        </w:tc>
      </w:tr>
      <w:tr w:rsidR="00FE35B4" w:rsidRPr="00D00A11" w14:paraId="1696A91C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B4BF96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Reason for Decision:</w:t>
            </w:r>
          </w:p>
        </w:tc>
        <w:tc>
          <w:tcPr>
            <w:tcW w:w="6535" w:type="dxa"/>
            <w:gridSpan w:val="6"/>
            <w:tcBorders>
              <w:top w:val="single" w:sz="8" w:space="0" w:color="000000"/>
              <w:left w:val="single" w:sz="2" w:space="0" w:color="000000"/>
              <w:bottom w:val="single" w:sz="8" w:space="0" w:color="000000"/>
            </w:tcBorders>
          </w:tcPr>
          <w:p w14:paraId="6526A50C" w14:textId="233F3299" w:rsidR="00FE35B4" w:rsidRPr="00D00A11" w:rsidRDefault="007A2D29" w:rsidP="00BC5878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Client Request</w:t>
            </w:r>
          </w:p>
        </w:tc>
      </w:tr>
      <w:tr w:rsidR="00FE35B4" w:rsidRPr="00D00A11" w14:paraId="0485E810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8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E2524B" w14:textId="17ECD0A4" w:rsidR="00FE35B4" w:rsidRPr="00D00A11" w:rsidRDefault="0092183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Approver/</w:t>
            </w:r>
            <w:r w:rsidR="00FE35B4" w:rsidRPr="00D00A11">
              <w:rPr>
                <w:rFonts w:cs="Arial"/>
                <w:b/>
                <w:szCs w:val="22"/>
              </w:rPr>
              <w:t>Date:</w:t>
            </w:r>
          </w:p>
        </w:tc>
        <w:tc>
          <w:tcPr>
            <w:tcW w:w="6535" w:type="dxa"/>
            <w:gridSpan w:val="6"/>
            <w:tcBorders>
              <w:top w:val="single" w:sz="8" w:space="0" w:color="000000"/>
              <w:left w:val="single" w:sz="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7BC6CA" w14:textId="3A79991D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</w:p>
        </w:tc>
      </w:tr>
      <w:tr w:rsidR="00FE35B4" w:rsidRPr="00D00A11" w14:paraId="2CF1E55B" w14:textId="77777777" w:rsidTr="00BC5878">
        <w:trPr>
          <w:trHeight w:val="255"/>
          <w:tblHeader/>
        </w:trPr>
        <w:tc>
          <w:tcPr>
            <w:tcW w:w="9180" w:type="dxa"/>
            <w:gridSpan w:val="7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245587" w14:textId="54D668F0" w:rsidR="00FE35B4" w:rsidRPr="00D00A11" w:rsidRDefault="00FE35B4" w:rsidP="00BC5878">
            <w:pPr>
              <w:spacing w:before="60" w:after="60"/>
              <w:jc w:val="center"/>
              <w:rPr>
                <w:rFonts w:cs="Arial"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Closing Details (To be filled by </w:t>
            </w:r>
            <w:r w:rsidR="00270E9A">
              <w:rPr>
                <w:rFonts w:cs="Arial"/>
                <w:b/>
                <w:szCs w:val="22"/>
              </w:rPr>
              <w:t>GM Development/Principal Software Engineer</w:t>
            </w:r>
            <w:r w:rsidRPr="00D00A11">
              <w:rPr>
                <w:rFonts w:cs="Arial"/>
                <w:b/>
                <w:szCs w:val="22"/>
              </w:rPr>
              <w:t>)</w:t>
            </w:r>
          </w:p>
        </w:tc>
      </w:tr>
      <w:tr w:rsidR="00FE35B4" w:rsidRPr="00D00A11" w14:paraId="6C288B79" w14:textId="77777777" w:rsidTr="0018311F">
        <w:trPr>
          <w:trHeight w:val="255"/>
          <w:tblHeader/>
        </w:trPr>
        <w:tc>
          <w:tcPr>
            <w:tcW w:w="2645" w:type="dxa"/>
            <w:tcBorders>
              <w:top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F8AF48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Closed By: </w:t>
            </w:r>
          </w:p>
        </w:tc>
        <w:tc>
          <w:tcPr>
            <w:tcW w:w="6535" w:type="dxa"/>
            <w:gridSpan w:val="6"/>
            <w:tcBorders>
              <w:top w:val="single" w:sz="12" w:space="0" w:color="000000"/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694FD6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&lt;Name&gt;</w:t>
            </w:r>
          </w:p>
        </w:tc>
      </w:tr>
      <w:tr w:rsidR="00FE35B4" w:rsidRPr="00D00A11" w14:paraId="16AAB8AE" w14:textId="77777777" w:rsidTr="0018311F">
        <w:trPr>
          <w:trHeight w:val="255"/>
          <w:tblHeader/>
        </w:trPr>
        <w:tc>
          <w:tcPr>
            <w:tcW w:w="2645" w:type="dxa"/>
            <w:tcBorders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7B8CC7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>Closing Date:</w:t>
            </w:r>
          </w:p>
        </w:tc>
        <w:tc>
          <w:tcPr>
            <w:tcW w:w="6535" w:type="dxa"/>
            <w:gridSpan w:val="6"/>
            <w:tcBorders>
              <w:lef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D496D2" w14:textId="77777777" w:rsidR="00FE35B4" w:rsidRPr="00D00A11" w:rsidRDefault="00FE35B4" w:rsidP="00BC5878">
            <w:pPr>
              <w:spacing w:before="60" w:after="60"/>
              <w:rPr>
                <w:rFonts w:cs="Arial"/>
                <w:szCs w:val="22"/>
              </w:rPr>
            </w:pPr>
            <w:r w:rsidRPr="00D00A11">
              <w:rPr>
                <w:rFonts w:cs="Arial"/>
                <w:szCs w:val="22"/>
              </w:rPr>
              <w:t>&lt;Date&gt;</w:t>
            </w:r>
          </w:p>
        </w:tc>
      </w:tr>
      <w:tr w:rsidR="00FE35B4" w:rsidRPr="00D00A11" w14:paraId="1CBD11D8" w14:textId="77777777" w:rsidTr="0018311F">
        <w:trPr>
          <w:trHeight w:val="255"/>
          <w:tblHeader/>
        </w:trPr>
        <w:tc>
          <w:tcPr>
            <w:tcW w:w="2645" w:type="dxa"/>
            <w:tcBorders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7B9C24" w14:textId="77777777" w:rsidR="00FE35B4" w:rsidRPr="00D00A11" w:rsidRDefault="00FE35B4" w:rsidP="00BC5878">
            <w:pPr>
              <w:spacing w:before="60" w:after="60"/>
              <w:rPr>
                <w:rFonts w:cs="Arial"/>
                <w:b/>
                <w:szCs w:val="22"/>
              </w:rPr>
            </w:pPr>
            <w:r w:rsidRPr="00D00A11">
              <w:rPr>
                <w:rFonts w:cs="Arial"/>
                <w:b/>
                <w:szCs w:val="22"/>
              </w:rPr>
              <w:t xml:space="preserve">Status: </w:t>
            </w:r>
          </w:p>
        </w:tc>
        <w:tc>
          <w:tcPr>
            <w:tcW w:w="1810" w:type="dxa"/>
            <w:gridSpan w:val="2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21DC01" w14:textId="0F17143A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465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Completed</w:t>
            </w:r>
            <w:r w:rsidR="00FE35B4" w:rsidRPr="00D00A11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852" w:type="dxa"/>
            <w:tcBorders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490204C7" w14:textId="1EDF9FC8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1621878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Postponed</w:t>
            </w:r>
          </w:p>
        </w:tc>
        <w:tc>
          <w:tcPr>
            <w:tcW w:w="2873" w:type="dxa"/>
            <w:gridSpan w:val="3"/>
            <w:tcBorders>
              <w:left w:val="single" w:sz="2" w:space="0" w:color="000000"/>
              <w:bottom w:val="single" w:sz="12" w:space="0" w:color="000000"/>
            </w:tcBorders>
          </w:tcPr>
          <w:p w14:paraId="6D7E2E24" w14:textId="7BFDDFDE" w:rsidR="00FE35B4" w:rsidRPr="00D00A11" w:rsidRDefault="00000000" w:rsidP="00BC5878">
            <w:pPr>
              <w:spacing w:before="60" w:after="60"/>
              <w:rPr>
                <w:rFonts w:cs="Arial"/>
                <w:szCs w:val="22"/>
              </w:rPr>
            </w:pPr>
            <w:sdt>
              <w:sdtPr>
                <w:rPr>
                  <w:rFonts w:cs="Arial"/>
                  <w:szCs w:val="22"/>
                </w:rPr>
                <w:id w:val="-809169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311F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E43148" w:rsidRPr="00D00A11">
              <w:rPr>
                <w:rFonts w:cs="Arial"/>
                <w:szCs w:val="22"/>
              </w:rPr>
              <w:t xml:space="preserve"> Terminated</w:t>
            </w:r>
          </w:p>
        </w:tc>
      </w:tr>
    </w:tbl>
    <w:p w14:paraId="1C623B33" w14:textId="77777777" w:rsidR="00FE35B4" w:rsidRPr="000D0CA4" w:rsidRDefault="00FE35B4" w:rsidP="00FE35B4">
      <w:pPr>
        <w:pStyle w:val="Heading2"/>
      </w:pPr>
      <w:bookmarkStart w:id="2" w:name="_Toc512015254"/>
      <w:r w:rsidRPr="000D0CA4">
        <w:lastRenderedPageBreak/>
        <w:t>Priority of Change Implementation</w:t>
      </w:r>
      <w:bookmarkEnd w:id="2"/>
      <w:r w:rsidRPr="000D0CA4">
        <w:t xml:space="preserve"> </w:t>
      </w:r>
    </w:p>
    <w:p w14:paraId="7F85E20C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Priority of Change Implementation</w:t>
      </w:r>
      <w:r>
        <w:rPr>
          <w:rFonts w:eastAsia="Calibri"/>
        </w:rPr>
        <w:t xml:space="preserve"> in the c</w:t>
      </w:r>
      <w:r w:rsidRPr="00DE6281">
        <w:rPr>
          <w:rFonts w:eastAsia="Calibri"/>
        </w:rPr>
        <w:t xml:space="preserve">hange </w:t>
      </w:r>
      <w:r>
        <w:rPr>
          <w:rFonts w:eastAsia="Calibri"/>
        </w:rPr>
        <w:t>request d</w:t>
      </w:r>
      <w:r w:rsidRPr="00DE6281">
        <w:rPr>
          <w:rFonts w:eastAsia="Calibri"/>
        </w:rPr>
        <w:t>etails can be interpreted as follows:</w:t>
      </w:r>
    </w:p>
    <w:p w14:paraId="4E3DF459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Urgent</w:t>
      </w:r>
      <w:r w:rsidRPr="00206C5A">
        <w:rPr>
          <w:rFonts w:eastAsia="Calibri"/>
        </w:rPr>
        <w:t xml:space="preserve"> - Implementation Time is 1 Day</w:t>
      </w:r>
    </w:p>
    <w:p w14:paraId="39D3DC44" w14:textId="77777777" w:rsidR="00FE35B4" w:rsidRPr="00206C5A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Normal</w:t>
      </w:r>
      <w:r w:rsidRPr="00206C5A">
        <w:rPr>
          <w:rFonts w:eastAsia="Calibri"/>
        </w:rPr>
        <w:t xml:space="preserve"> - Implementation Time</w:t>
      </w:r>
      <w:r>
        <w:rPr>
          <w:rFonts w:eastAsia="Calibri"/>
        </w:rPr>
        <w:t xml:space="preserve"> is</w:t>
      </w:r>
      <w:r w:rsidRPr="00206C5A">
        <w:rPr>
          <w:rFonts w:eastAsia="Calibri"/>
        </w:rPr>
        <w:t xml:space="preserve"> 3 Days</w:t>
      </w:r>
    </w:p>
    <w:p w14:paraId="0FB5DFB1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206C5A">
        <w:rPr>
          <w:rFonts w:eastAsia="Calibri"/>
          <w:b/>
        </w:rPr>
        <w:t>Low</w:t>
      </w:r>
      <w:r>
        <w:rPr>
          <w:rFonts w:eastAsia="Calibri"/>
        </w:rPr>
        <w:t xml:space="preserve"> - Implementation Time is 1 W</w:t>
      </w:r>
      <w:r w:rsidRPr="00206C5A">
        <w:rPr>
          <w:rFonts w:eastAsia="Calibri"/>
        </w:rPr>
        <w:t>eek</w:t>
      </w:r>
    </w:p>
    <w:p w14:paraId="4F534B9D" w14:textId="77777777" w:rsidR="00FE35B4" w:rsidRDefault="00FE35B4" w:rsidP="00FE35B4">
      <w:pPr>
        <w:numPr>
          <w:ilvl w:val="0"/>
          <w:numId w:val="105"/>
        </w:numPr>
        <w:rPr>
          <w:rFonts w:eastAsia="Calibri"/>
        </w:rPr>
      </w:pPr>
      <w:r w:rsidRPr="00ED4BCF">
        <w:rPr>
          <w:rFonts w:eastAsia="Calibri"/>
          <w:b/>
        </w:rPr>
        <w:t>Other</w:t>
      </w:r>
      <w:r>
        <w:rPr>
          <w:rFonts w:eastAsia="Calibri"/>
          <w:b/>
        </w:rPr>
        <w:t xml:space="preserve"> </w:t>
      </w:r>
      <w:r>
        <w:rPr>
          <w:rFonts w:eastAsia="Calibri"/>
        </w:rPr>
        <w:t xml:space="preserve">- Implementation Time is more than 1 </w:t>
      </w:r>
      <w:proofErr w:type="gramStart"/>
      <w:r>
        <w:rPr>
          <w:rFonts w:eastAsia="Calibri"/>
        </w:rPr>
        <w:t>W</w:t>
      </w:r>
      <w:r w:rsidRPr="00206C5A">
        <w:rPr>
          <w:rFonts w:eastAsia="Calibri"/>
        </w:rPr>
        <w:t>eek</w:t>
      </w:r>
      <w:proofErr w:type="gramEnd"/>
    </w:p>
    <w:p w14:paraId="4C54C388" w14:textId="77A789D6" w:rsidR="00366FAB" w:rsidRPr="00366FAB" w:rsidRDefault="00FE35B4" w:rsidP="00366FAB">
      <w:pPr>
        <w:pStyle w:val="Heading2"/>
      </w:pPr>
      <w:bookmarkStart w:id="3" w:name="_Toc435722383"/>
      <w:bookmarkStart w:id="4" w:name="_Toc512015255"/>
      <w:r w:rsidRPr="00BF16AA">
        <w:lastRenderedPageBreak/>
        <w:t>Reason for Change</w:t>
      </w:r>
      <w:bookmarkEnd w:id="3"/>
      <w:bookmarkEnd w:id="4"/>
      <w:r w:rsidR="00366FAB">
        <w:tab/>
      </w:r>
      <w:r w:rsidR="00366FAB">
        <w:tab/>
      </w:r>
    </w:p>
    <w:p w14:paraId="44A8201D" w14:textId="29840634" w:rsidR="00790F88" w:rsidRDefault="00790F88" w:rsidP="00BC396B">
      <w:r>
        <w:t>The Client wants to delete a vendor. The requested vendor is used in a previous revision of a Media Plan, which is not active.</w:t>
      </w:r>
    </w:p>
    <w:p w14:paraId="65C92F45" w14:textId="7CBB9DF8" w:rsidR="00366FAB" w:rsidRPr="00DE6281" w:rsidRDefault="00790F88" w:rsidP="00BC396B">
      <w:r>
        <w:t>The system</w:t>
      </w:r>
      <w:r w:rsidR="007A2D29">
        <w:t xml:space="preserve"> checks the vendor if he is being used in any revision and doesn’t allow to remove it not just in Approved revisions.</w:t>
      </w:r>
    </w:p>
    <w:p w14:paraId="6353EBA2" w14:textId="77777777" w:rsidR="00FE35B4" w:rsidRDefault="00FE35B4" w:rsidP="00FE35B4">
      <w:pPr>
        <w:pStyle w:val="Heading2"/>
      </w:pPr>
      <w:bookmarkStart w:id="5" w:name="_Toc435722384"/>
      <w:bookmarkStart w:id="6" w:name="_Toc512015256"/>
      <w:r w:rsidRPr="00DE6281">
        <w:lastRenderedPageBreak/>
        <w:t>Description of Change</w:t>
      </w:r>
      <w:bookmarkEnd w:id="5"/>
      <w:bookmarkEnd w:id="6"/>
    </w:p>
    <w:p w14:paraId="1D3214D3" w14:textId="1F30DE5E" w:rsidR="00366FAB" w:rsidRDefault="007A2D29" w:rsidP="007A2D29">
      <w:pPr>
        <w:rPr>
          <w:b/>
          <w:bCs/>
        </w:rPr>
      </w:pPr>
      <w:r w:rsidRPr="007A2D29">
        <w:rPr>
          <w:b/>
          <w:bCs/>
        </w:rPr>
        <w:t>Database Changes</w:t>
      </w:r>
    </w:p>
    <w:p w14:paraId="5CA5A6A7" w14:textId="266DB261" w:rsidR="007A2D29" w:rsidRDefault="00790F88" w:rsidP="007A2D29">
      <w:r>
        <w:t>[Arif Khan to provide details]</w:t>
      </w:r>
    </w:p>
    <w:p w14:paraId="77B612AC" w14:textId="77777777" w:rsidR="00790F88" w:rsidRDefault="00790F88" w:rsidP="007A2D29"/>
    <w:p w14:paraId="0FDF6D46" w14:textId="77777777" w:rsidR="00790F88" w:rsidRPr="007A2D29" w:rsidRDefault="00790F88" w:rsidP="007A2D29"/>
    <w:p w14:paraId="2583913A" w14:textId="74A1CC7B" w:rsidR="00FE35B4" w:rsidRPr="00366FAB" w:rsidRDefault="00366FAB" w:rsidP="00FE35B4">
      <w:pPr>
        <w:rPr>
          <w:b/>
          <w:bCs/>
        </w:rPr>
      </w:pPr>
      <w:r w:rsidRPr="00366FAB">
        <w:rPr>
          <w:b/>
          <w:bCs/>
        </w:rPr>
        <w:t>Application Changes:</w:t>
      </w:r>
    </w:p>
    <w:p w14:paraId="019BCE50" w14:textId="42FEA1D4" w:rsidR="00366FAB" w:rsidRDefault="00366FAB" w:rsidP="00FE35B4"/>
    <w:p w14:paraId="4D86EA6A" w14:textId="30CF703A" w:rsidR="00366FAB" w:rsidRPr="00DE6281" w:rsidRDefault="00366FAB" w:rsidP="00FE35B4"/>
    <w:p w14:paraId="43671CB6" w14:textId="77777777" w:rsidR="00FE35B4" w:rsidRPr="00DE6281" w:rsidRDefault="00FE35B4" w:rsidP="00FE35B4">
      <w:pPr>
        <w:pStyle w:val="Heading2"/>
      </w:pPr>
      <w:bookmarkStart w:id="7" w:name="_Toc435722385"/>
      <w:bookmarkStart w:id="8" w:name="_Toc512015257"/>
      <w:r w:rsidRPr="00DE6281">
        <w:lastRenderedPageBreak/>
        <w:t>Impact Analysis Details</w:t>
      </w:r>
      <w:bookmarkEnd w:id="7"/>
      <w:bookmarkEnd w:id="8"/>
    </w:p>
    <w:p w14:paraId="65C54642" w14:textId="77777777" w:rsidR="00FE35B4" w:rsidRPr="00DE6281" w:rsidRDefault="00FE35B4" w:rsidP="00FE35B4">
      <w:pPr>
        <w:rPr>
          <w:rFonts w:eastAsia="Calibri"/>
        </w:rPr>
      </w:pPr>
      <w:r w:rsidRPr="00DE6281">
        <w:rPr>
          <w:rFonts w:eastAsia="Calibri"/>
        </w:rPr>
        <w:t>Following are the impacts of the change in different modules:</w:t>
      </w:r>
    </w:p>
    <w:tbl>
      <w:tblPr>
        <w:tblW w:w="9180" w:type="dxa"/>
        <w:tblInd w:w="115" w:type="dxa"/>
        <w:tblBorders>
          <w:top w:val="single" w:sz="12" w:space="0" w:color="000000"/>
          <w:bottom w:val="single" w:sz="12" w:space="0" w:color="000000"/>
          <w:insideH w:val="single" w:sz="8" w:space="0" w:color="000000"/>
        </w:tblBorders>
        <w:tblCellMar>
          <w:top w:w="58" w:type="dxa"/>
          <w:left w:w="115" w:type="dxa"/>
          <w:bottom w:w="58" w:type="dxa"/>
          <w:right w:w="115" w:type="dxa"/>
        </w:tblCellMar>
        <w:tblLook w:val="00A0" w:firstRow="1" w:lastRow="0" w:firstColumn="1" w:lastColumn="0" w:noHBand="0" w:noVBand="0"/>
      </w:tblPr>
      <w:tblGrid>
        <w:gridCol w:w="1440"/>
        <w:gridCol w:w="1890"/>
        <w:gridCol w:w="4140"/>
        <w:gridCol w:w="1710"/>
      </w:tblGrid>
      <w:tr w:rsidR="00FE35B4" w:rsidRPr="00DE6281" w14:paraId="4FF555EE" w14:textId="77777777" w:rsidTr="00BC5878">
        <w:trPr>
          <w:trHeight w:val="360"/>
          <w:tblHeader/>
        </w:trPr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255181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Modules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B4A18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Sub-Modules</w:t>
            </w:r>
          </w:p>
        </w:tc>
        <w:tc>
          <w:tcPr>
            <w:tcW w:w="414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2A64FFA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Details (What is the impact?)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1156F4AD" w14:textId="77777777" w:rsidR="00FE35B4" w:rsidRPr="00DE6281" w:rsidRDefault="00FE35B4" w:rsidP="00BC5878">
            <w:pPr>
              <w:spacing w:before="60" w:after="60"/>
              <w:rPr>
                <w:b/>
              </w:rPr>
            </w:pPr>
            <w:r w:rsidRPr="00DE6281">
              <w:rPr>
                <w:b/>
              </w:rPr>
              <w:t>Impact Level</w:t>
            </w:r>
          </w:p>
        </w:tc>
      </w:tr>
      <w:tr w:rsidR="00FE35B4" w:rsidRPr="003C0A02" w14:paraId="7AE294DB" w14:textId="77777777" w:rsidTr="00BC5878">
        <w:trPr>
          <w:trHeight w:val="117"/>
          <w:tblHeader/>
        </w:trPr>
        <w:tc>
          <w:tcPr>
            <w:tcW w:w="1440" w:type="dxa"/>
            <w:tcBorders>
              <w:top w:val="single" w:sz="12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EE7770" w14:textId="5CB6DCE4" w:rsidR="00FE35B4" w:rsidRPr="003C0A02" w:rsidRDefault="00BC396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Nexelus</w:t>
            </w:r>
          </w:p>
        </w:tc>
        <w:tc>
          <w:tcPr>
            <w:tcW w:w="1890" w:type="dxa"/>
            <w:tcBorders>
              <w:top w:val="single" w:sz="12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68AD5A" w14:textId="5CB88854" w:rsidR="00FE35B4" w:rsidRPr="003C0A02" w:rsidRDefault="00790F88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Vendor Profile</w:t>
            </w:r>
          </w:p>
        </w:tc>
        <w:tc>
          <w:tcPr>
            <w:tcW w:w="4140" w:type="dxa"/>
            <w:tcBorders>
              <w:top w:val="single" w:sz="12" w:space="0" w:color="000000"/>
            </w:tcBorders>
            <w:shd w:val="clear" w:color="auto" w:fill="auto"/>
          </w:tcPr>
          <w:p w14:paraId="3ECF08DF" w14:textId="366A2FC7" w:rsidR="00FE35B4" w:rsidRPr="003C0A02" w:rsidRDefault="00FE35B4" w:rsidP="00BC5878">
            <w:pPr>
              <w:spacing w:before="60" w:after="60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</w:tcPr>
          <w:p w14:paraId="27942F2D" w14:textId="73B671D4" w:rsidR="00FE35B4" w:rsidRPr="003C0A02" w:rsidRDefault="00366FAB" w:rsidP="00BC58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Significant</w:t>
            </w:r>
          </w:p>
        </w:tc>
      </w:tr>
    </w:tbl>
    <w:p w14:paraId="617588A6" w14:textId="77777777" w:rsidR="00FE35B4" w:rsidRDefault="00FE35B4" w:rsidP="00FE35B4">
      <w:r w:rsidRPr="00AE7D0D">
        <w:rPr>
          <w:b/>
        </w:rPr>
        <w:t>Impact Level</w:t>
      </w:r>
      <w:r>
        <w:rPr>
          <w:b/>
        </w:rPr>
        <w:t>:</w:t>
      </w:r>
      <w:r w:rsidRPr="00DE6281">
        <w:t xml:space="preserve"> Significant, Negligible, No Impact</w:t>
      </w:r>
    </w:p>
    <w:p w14:paraId="080EC1F5" w14:textId="1F5B9E0D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Implementation Time:</w:t>
      </w:r>
      <w:r w:rsidR="00BC396B">
        <w:rPr>
          <w:b/>
        </w:rPr>
        <w:t xml:space="preserve"> </w:t>
      </w:r>
      <w:r w:rsidR="00366FAB">
        <w:rPr>
          <w:b/>
        </w:rPr>
        <w:t>&lt;To be estimated&gt;</w:t>
      </w:r>
    </w:p>
    <w:p w14:paraId="337B7129" w14:textId="05445135" w:rsidR="0018311F" w:rsidRPr="0018311F" w:rsidRDefault="0018311F" w:rsidP="0018311F">
      <w:pPr>
        <w:rPr>
          <w:b/>
          <w:bCs/>
        </w:rPr>
      </w:pPr>
      <w:r w:rsidRPr="0018311F">
        <w:rPr>
          <w:b/>
          <w:bCs/>
        </w:rPr>
        <w:t>QA Time:</w:t>
      </w:r>
      <w:r w:rsidR="00BC396B">
        <w:rPr>
          <w:b/>
          <w:bCs/>
        </w:rPr>
        <w:t xml:space="preserve"> </w:t>
      </w:r>
      <w:r w:rsidR="00366FAB">
        <w:rPr>
          <w:b/>
        </w:rPr>
        <w:t>&lt;To be estimated&gt;</w:t>
      </w:r>
    </w:p>
    <w:p w14:paraId="0B9BCBEF" w14:textId="77777777" w:rsidR="0018311F" w:rsidRDefault="0018311F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</w:p>
    <w:p w14:paraId="55F04239" w14:textId="77777777" w:rsidR="0018311F" w:rsidRDefault="00FE35B4" w:rsidP="00FE35B4">
      <w:pPr>
        <w:pStyle w:val="BulletedListLevel1"/>
        <w:numPr>
          <w:ilvl w:val="0"/>
          <w:numId w:val="0"/>
        </w:numPr>
        <w:ind w:left="360" w:hanging="360"/>
        <w:rPr>
          <w:b/>
        </w:rPr>
      </w:pPr>
      <w:r w:rsidRPr="003C0A02">
        <w:rPr>
          <w:b/>
        </w:rPr>
        <w:t>Description</w:t>
      </w:r>
      <w:r>
        <w:rPr>
          <w:b/>
        </w:rPr>
        <w:t xml:space="preserve">: </w:t>
      </w:r>
    </w:p>
    <w:p w14:paraId="5C07E75E" w14:textId="202040C6" w:rsidR="00450369" w:rsidRPr="00A66AAC" w:rsidRDefault="00790F88" w:rsidP="00FE35B4">
      <w:pPr>
        <w:pStyle w:val="BulletedListLevel1"/>
        <w:numPr>
          <w:ilvl w:val="0"/>
          <w:numId w:val="0"/>
        </w:numPr>
        <w:ind w:left="360" w:hanging="360"/>
      </w:pPr>
      <w:r>
        <w:t>D</w:t>
      </w:r>
      <w:r w:rsidR="00366FAB">
        <w:t xml:space="preserve">atabase changes </w:t>
      </w:r>
      <w:r w:rsidR="005E7A16">
        <w:t xml:space="preserve">are </w:t>
      </w:r>
      <w:r w:rsidR="00366FAB">
        <w:t>required</w:t>
      </w:r>
      <w:r w:rsidR="005E7A16">
        <w:t>.</w:t>
      </w:r>
    </w:p>
    <w:sectPr w:rsidR="00450369" w:rsidRPr="00A66AAC" w:rsidSect="001B5A2F">
      <w:headerReference w:type="first" r:id="rId11"/>
      <w:footerReference w:type="first" r:id="rId12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06D2A" w14:textId="77777777" w:rsidR="001B5A2F" w:rsidRDefault="001B5A2F">
      <w:r>
        <w:separator/>
      </w:r>
    </w:p>
  </w:endnote>
  <w:endnote w:type="continuationSeparator" w:id="0">
    <w:p w14:paraId="38E67ED8" w14:textId="77777777" w:rsidR="001B5A2F" w:rsidRDefault="001B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AE0E" w14:textId="77777777" w:rsidR="001B5A2F" w:rsidRDefault="001B5A2F">
      <w:r>
        <w:separator/>
      </w:r>
    </w:p>
  </w:footnote>
  <w:footnote w:type="continuationSeparator" w:id="0">
    <w:p w14:paraId="4DCE9463" w14:textId="77777777" w:rsidR="001B5A2F" w:rsidRDefault="001B5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5413B3"/>
    <w:multiLevelType w:val="hybridMultilevel"/>
    <w:tmpl w:val="173004E2"/>
    <w:lvl w:ilvl="0" w:tplc="29946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6B1D03"/>
    <w:multiLevelType w:val="hybridMultilevel"/>
    <w:tmpl w:val="6D5E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232BDE"/>
    <w:multiLevelType w:val="multilevel"/>
    <w:tmpl w:val="2E68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4B60C4"/>
    <w:multiLevelType w:val="hybridMultilevel"/>
    <w:tmpl w:val="1B747A5E"/>
    <w:lvl w:ilvl="0" w:tplc="1C7C2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9C7459"/>
    <w:multiLevelType w:val="hybridMultilevel"/>
    <w:tmpl w:val="B5F64202"/>
    <w:lvl w:ilvl="0" w:tplc="294E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4C5D10"/>
    <w:multiLevelType w:val="multilevel"/>
    <w:tmpl w:val="EE4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E857EF"/>
    <w:multiLevelType w:val="hybridMultilevel"/>
    <w:tmpl w:val="D33AD97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46521A"/>
    <w:multiLevelType w:val="hybridMultilevel"/>
    <w:tmpl w:val="3EE0A40A"/>
    <w:lvl w:ilvl="0" w:tplc="3D2E7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0025CA"/>
    <w:multiLevelType w:val="hybridMultilevel"/>
    <w:tmpl w:val="CE62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5378B"/>
    <w:multiLevelType w:val="hybridMultilevel"/>
    <w:tmpl w:val="0EE4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5A355A6"/>
    <w:multiLevelType w:val="hybridMultilevel"/>
    <w:tmpl w:val="4CC485E6"/>
    <w:lvl w:ilvl="0" w:tplc="C3B0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E8076A"/>
    <w:multiLevelType w:val="hybridMultilevel"/>
    <w:tmpl w:val="4748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70BE7"/>
    <w:multiLevelType w:val="hybridMultilevel"/>
    <w:tmpl w:val="182480BC"/>
    <w:lvl w:ilvl="0" w:tplc="C1709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562B65"/>
    <w:multiLevelType w:val="hybridMultilevel"/>
    <w:tmpl w:val="B660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A0B9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57A763E"/>
    <w:multiLevelType w:val="hybridMultilevel"/>
    <w:tmpl w:val="D122B5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C90578"/>
    <w:multiLevelType w:val="hybridMultilevel"/>
    <w:tmpl w:val="0B2C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421A0"/>
    <w:multiLevelType w:val="hybridMultilevel"/>
    <w:tmpl w:val="4CE66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9303EC8"/>
    <w:multiLevelType w:val="hybridMultilevel"/>
    <w:tmpl w:val="78F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12CB5"/>
    <w:multiLevelType w:val="hybridMultilevel"/>
    <w:tmpl w:val="D434733A"/>
    <w:lvl w:ilvl="0" w:tplc="B53A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DE2EED"/>
    <w:multiLevelType w:val="hybridMultilevel"/>
    <w:tmpl w:val="6F6C14FE"/>
    <w:lvl w:ilvl="0" w:tplc="9800D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8B0F8E"/>
    <w:multiLevelType w:val="hybridMultilevel"/>
    <w:tmpl w:val="25CA0BEA"/>
    <w:lvl w:ilvl="0" w:tplc="0E3A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25B1142"/>
    <w:multiLevelType w:val="hybridMultilevel"/>
    <w:tmpl w:val="FDC0657C"/>
    <w:lvl w:ilvl="0" w:tplc="57C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51772AA"/>
    <w:multiLevelType w:val="hybridMultilevel"/>
    <w:tmpl w:val="73B8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3A20FA"/>
    <w:multiLevelType w:val="hybridMultilevel"/>
    <w:tmpl w:val="95F4179E"/>
    <w:lvl w:ilvl="0" w:tplc="DED63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CD2D0A"/>
    <w:multiLevelType w:val="hybridMultilevel"/>
    <w:tmpl w:val="2DEA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5D14DE4"/>
    <w:multiLevelType w:val="hybridMultilevel"/>
    <w:tmpl w:val="EA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252FED"/>
    <w:multiLevelType w:val="hybridMultilevel"/>
    <w:tmpl w:val="F402BA40"/>
    <w:lvl w:ilvl="0" w:tplc="4EF2F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8DA31C3"/>
    <w:multiLevelType w:val="hybridMultilevel"/>
    <w:tmpl w:val="97762F90"/>
    <w:lvl w:ilvl="0" w:tplc="B9E88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BFE3A98"/>
    <w:multiLevelType w:val="hybridMultilevel"/>
    <w:tmpl w:val="36BE7200"/>
    <w:lvl w:ilvl="0" w:tplc="CE8C5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D397B6F"/>
    <w:multiLevelType w:val="hybridMultilevel"/>
    <w:tmpl w:val="390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AB7EBE"/>
    <w:multiLevelType w:val="hybridMultilevel"/>
    <w:tmpl w:val="43DCA89C"/>
    <w:lvl w:ilvl="0" w:tplc="5BBA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4A639F"/>
    <w:multiLevelType w:val="hybridMultilevel"/>
    <w:tmpl w:val="E740314A"/>
    <w:lvl w:ilvl="0" w:tplc="54A81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461567D0"/>
    <w:multiLevelType w:val="hybridMultilevel"/>
    <w:tmpl w:val="775E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AF45C4"/>
    <w:multiLevelType w:val="hybridMultilevel"/>
    <w:tmpl w:val="DA8AA1E4"/>
    <w:lvl w:ilvl="0" w:tplc="1B9EE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7B36274"/>
    <w:multiLevelType w:val="hybridMultilevel"/>
    <w:tmpl w:val="343EC0EE"/>
    <w:lvl w:ilvl="0" w:tplc="053AB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2C2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A6244F"/>
    <w:multiLevelType w:val="hybridMultilevel"/>
    <w:tmpl w:val="5FB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BC045F"/>
    <w:multiLevelType w:val="hybridMultilevel"/>
    <w:tmpl w:val="9B3A92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F24C5D"/>
    <w:multiLevelType w:val="hybridMultilevel"/>
    <w:tmpl w:val="D5A46B18"/>
    <w:lvl w:ilvl="0" w:tplc="0F82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47C6989"/>
    <w:multiLevelType w:val="hybridMultilevel"/>
    <w:tmpl w:val="F6801D56"/>
    <w:lvl w:ilvl="0" w:tplc="9CDC3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6763C7B"/>
    <w:multiLevelType w:val="hybridMultilevel"/>
    <w:tmpl w:val="D92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687417"/>
    <w:multiLevelType w:val="hybridMultilevel"/>
    <w:tmpl w:val="E8BCFD08"/>
    <w:lvl w:ilvl="0" w:tplc="07024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607114"/>
    <w:multiLevelType w:val="hybridMultilevel"/>
    <w:tmpl w:val="E16ED812"/>
    <w:lvl w:ilvl="0" w:tplc="72C45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5B1153B9"/>
    <w:multiLevelType w:val="hybridMultilevel"/>
    <w:tmpl w:val="35B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3B3BE9"/>
    <w:multiLevelType w:val="hybridMultilevel"/>
    <w:tmpl w:val="1F380EB6"/>
    <w:lvl w:ilvl="0" w:tplc="C9101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57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8" w15:restartNumberingAfterBreak="0">
    <w:nsid w:val="60917366"/>
    <w:multiLevelType w:val="hybridMultilevel"/>
    <w:tmpl w:val="9C8C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5386D06"/>
    <w:multiLevelType w:val="hybridMultilevel"/>
    <w:tmpl w:val="AEEC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9A5C77"/>
    <w:multiLevelType w:val="hybridMultilevel"/>
    <w:tmpl w:val="073034FA"/>
    <w:lvl w:ilvl="0" w:tplc="A8960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3" w15:restartNumberingAfterBreak="0">
    <w:nsid w:val="67502651"/>
    <w:multiLevelType w:val="hybridMultilevel"/>
    <w:tmpl w:val="5894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4F5B6D"/>
    <w:multiLevelType w:val="hybridMultilevel"/>
    <w:tmpl w:val="F34EA53C"/>
    <w:lvl w:ilvl="0" w:tplc="CA522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D0C2548"/>
    <w:multiLevelType w:val="hybridMultilevel"/>
    <w:tmpl w:val="00180918"/>
    <w:lvl w:ilvl="0" w:tplc="BE008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E3D7986"/>
    <w:multiLevelType w:val="hybridMultilevel"/>
    <w:tmpl w:val="98927E54"/>
    <w:lvl w:ilvl="0" w:tplc="3D86C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2EC253D"/>
    <w:multiLevelType w:val="multilevel"/>
    <w:tmpl w:val="ABB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3F263AB"/>
    <w:multiLevelType w:val="hybridMultilevel"/>
    <w:tmpl w:val="E93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60020A2"/>
    <w:multiLevelType w:val="hybridMultilevel"/>
    <w:tmpl w:val="25849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65276E6"/>
    <w:multiLevelType w:val="hybridMultilevel"/>
    <w:tmpl w:val="D6506B54"/>
    <w:lvl w:ilvl="0" w:tplc="FBEE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7071E78"/>
    <w:multiLevelType w:val="hybridMultilevel"/>
    <w:tmpl w:val="161C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F66046"/>
    <w:multiLevelType w:val="hybridMultilevel"/>
    <w:tmpl w:val="1592D3D8"/>
    <w:lvl w:ilvl="0" w:tplc="0BEC9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8274586"/>
    <w:multiLevelType w:val="hybridMultilevel"/>
    <w:tmpl w:val="EE722406"/>
    <w:lvl w:ilvl="0" w:tplc="4F201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8D424CC"/>
    <w:multiLevelType w:val="hybridMultilevel"/>
    <w:tmpl w:val="C70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CD7372"/>
    <w:multiLevelType w:val="hybridMultilevel"/>
    <w:tmpl w:val="37CC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BE4F0B"/>
    <w:multiLevelType w:val="hybridMultilevel"/>
    <w:tmpl w:val="63CC1E46"/>
    <w:lvl w:ilvl="0" w:tplc="D7DEF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E5671FD"/>
    <w:multiLevelType w:val="hybridMultilevel"/>
    <w:tmpl w:val="B8B81072"/>
    <w:lvl w:ilvl="0" w:tplc="5874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8118549">
    <w:abstractNumId w:val="2"/>
  </w:num>
  <w:num w:numId="2" w16cid:durableId="1151948589">
    <w:abstractNumId w:val="57"/>
  </w:num>
  <w:num w:numId="3" w16cid:durableId="1681005623">
    <w:abstractNumId w:val="56"/>
  </w:num>
  <w:num w:numId="4" w16cid:durableId="758983894">
    <w:abstractNumId w:val="77"/>
  </w:num>
  <w:num w:numId="5" w16cid:durableId="1147166878">
    <w:abstractNumId w:val="55"/>
  </w:num>
  <w:num w:numId="6" w16cid:durableId="1725448903">
    <w:abstractNumId w:val="62"/>
  </w:num>
  <w:num w:numId="7" w16cid:durableId="1199970439">
    <w:abstractNumId w:val="1"/>
  </w:num>
  <w:num w:numId="8" w16cid:durableId="495000512">
    <w:abstractNumId w:val="0"/>
  </w:num>
  <w:num w:numId="9" w16cid:durableId="70395093">
    <w:abstractNumId w:val="14"/>
  </w:num>
  <w:num w:numId="10" w16cid:durableId="232158532">
    <w:abstractNumId w:val="59"/>
  </w:num>
  <w:num w:numId="11" w16cid:durableId="1471676625">
    <w:abstractNumId w:val="46"/>
  </w:num>
  <w:num w:numId="12" w16cid:durableId="1466042016">
    <w:abstractNumId w:val="52"/>
  </w:num>
  <w:num w:numId="13" w16cid:durableId="913972664">
    <w:abstractNumId w:val="48"/>
  </w:num>
  <w:num w:numId="14" w16cid:durableId="692808337">
    <w:abstractNumId w:val="39"/>
  </w:num>
  <w:num w:numId="15" w16cid:durableId="71200586">
    <w:abstractNumId w:val="5"/>
  </w:num>
  <w:num w:numId="16" w16cid:durableId="657465107">
    <w:abstractNumId w:val="25"/>
  </w:num>
  <w:num w:numId="17" w16cid:durableId="1096248076">
    <w:abstractNumId w:val="31"/>
  </w:num>
  <w:num w:numId="18" w16cid:durableId="1597010108">
    <w:abstractNumId w:val="10"/>
  </w:num>
  <w:num w:numId="19" w16cid:durableId="1323311306">
    <w:abstractNumId w:val="44"/>
  </w:num>
  <w:num w:numId="20" w16cid:durableId="2004888205">
    <w:abstractNumId w:val="18"/>
  </w:num>
  <w:num w:numId="21" w16cid:durableId="46607019">
    <w:abstractNumId w:val="19"/>
  </w:num>
  <w:num w:numId="22" w16cid:durableId="751464499">
    <w:abstractNumId w:val="30"/>
  </w:num>
  <w:num w:numId="23" w16cid:durableId="990448792">
    <w:abstractNumId w:val="79"/>
    <w:lvlOverride w:ilvl="0">
      <w:startOverride w:val="1"/>
    </w:lvlOverride>
  </w:num>
  <w:num w:numId="24" w16cid:durableId="1591036881">
    <w:abstractNumId w:val="79"/>
    <w:lvlOverride w:ilvl="0">
      <w:startOverride w:val="1"/>
    </w:lvlOverride>
  </w:num>
  <w:num w:numId="25" w16cid:durableId="827943342">
    <w:abstractNumId w:val="79"/>
    <w:lvlOverride w:ilvl="0">
      <w:startOverride w:val="1"/>
    </w:lvlOverride>
  </w:num>
  <w:num w:numId="26" w16cid:durableId="978725748">
    <w:abstractNumId w:val="79"/>
    <w:lvlOverride w:ilvl="0">
      <w:startOverride w:val="1"/>
    </w:lvlOverride>
  </w:num>
  <w:num w:numId="27" w16cid:durableId="944963943">
    <w:abstractNumId w:val="79"/>
    <w:lvlOverride w:ilvl="0">
      <w:startOverride w:val="1"/>
    </w:lvlOverride>
  </w:num>
  <w:num w:numId="28" w16cid:durableId="338315018">
    <w:abstractNumId w:val="79"/>
  </w:num>
  <w:num w:numId="29" w16cid:durableId="717245215">
    <w:abstractNumId w:val="79"/>
    <w:lvlOverride w:ilvl="0">
      <w:startOverride w:val="1"/>
    </w:lvlOverride>
  </w:num>
  <w:num w:numId="30" w16cid:durableId="1787701445">
    <w:abstractNumId w:val="79"/>
    <w:lvlOverride w:ilvl="0">
      <w:startOverride w:val="1"/>
    </w:lvlOverride>
  </w:num>
  <w:num w:numId="31" w16cid:durableId="1199703070">
    <w:abstractNumId w:val="26"/>
  </w:num>
  <w:num w:numId="32" w16cid:durableId="2128620578">
    <w:abstractNumId w:val="79"/>
    <w:lvlOverride w:ilvl="0">
      <w:startOverride w:val="1"/>
    </w:lvlOverride>
  </w:num>
  <w:num w:numId="33" w16cid:durableId="1745880790">
    <w:abstractNumId w:val="79"/>
    <w:lvlOverride w:ilvl="0">
      <w:startOverride w:val="1"/>
    </w:lvlOverride>
  </w:num>
  <w:num w:numId="34" w16cid:durableId="1880162698">
    <w:abstractNumId w:val="79"/>
    <w:lvlOverride w:ilvl="0">
      <w:startOverride w:val="1"/>
    </w:lvlOverride>
  </w:num>
  <w:num w:numId="35" w16cid:durableId="443769562">
    <w:abstractNumId w:val="21"/>
  </w:num>
  <w:num w:numId="36" w16cid:durableId="465514683">
    <w:abstractNumId w:val="79"/>
    <w:lvlOverride w:ilvl="0">
      <w:startOverride w:val="1"/>
    </w:lvlOverride>
  </w:num>
  <w:num w:numId="37" w16cid:durableId="1657493895">
    <w:abstractNumId w:val="79"/>
    <w:lvlOverride w:ilvl="0">
      <w:startOverride w:val="1"/>
    </w:lvlOverride>
  </w:num>
  <w:num w:numId="38" w16cid:durableId="1417748462">
    <w:abstractNumId w:val="79"/>
    <w:lvlOverride w:ilvl="0">
      <w:startOverride w:val="1"/>
    </w:lvlOverride>
  </w:num>
  <w:num w:numId="39" w16cid:durableId="776830190">
    <w:abstractNumId w:val="49"/>
  </w:num>
  <w:num w:numId="40" w16cid:durableId="1975016903">
    <w:abstractNumId w:val="13"/>
  </w:num>
  <w:num w:numId="41" w16cid:durableId="1513565360">
    <w:abstractNumId w:val="60"/>
  </w:num>
  <w:num w:numId="42" w16cid:durableId="635910573">
    <w:abstractNumId w:val="79"/>
    <w:lvlOverride w:ilvl="0">
      <w:startOverride w:val="1"/>
    </w:lvlOverride>
  </w:num>
  <w:num w:numId="43" w16cid:durableId="1265578429">
    <w:abstractNumId w:val="68"/>
  </w:num>
  <w:num w:numId="44" w16cid:durableId="511653729">
    <w:abstractNumId w:val="79"/>
    <w:lvlOverride w:ilvl="0">
      <w:startOverride w:val="1"/>
    </w:lvlOverride>
  </w:num>
  <w:num w:numId="45" w16cid:durableId="1077630777">
    <w:abstractNumId w:val="12"/>
  </w:num>
  <w:num w:numId="46" w16cid:durableId="275407915">
    <w:abstractNumId w:val="43"/>
  </w:num>
  <w:num w:numId="47" w16cid:durableId="1095324279">
    <w:abstractNumId w:val="71"/>
  </w:num>
  <w:num w:numId="48" w16cid:durableId="318314165">
    <w:abstractNumId w:val="69"/>
  </w:num>
  <w:num w:numId="49" w16cid:durableId="2126194592">
    <w:abstractNumId w:val="22"/>
  </w:num>
  <w:num w:numId="50" w16cid:durableId="915866165">
    <w:abstractNumId w:val="42"/>
  </w:num>
  <w:num w:numId="51" w16cid:durableId="823817656">
    <w:abstractNumId w:val="4"/>
  </w:num>
  <w:num w:numId="52" w16cid:durableId="1676959533">
    <w:abstractNumId w:val="53"/>
  </w:num>
  <w:num w:numId="53" w16cid:durableId="1081872472">
    <w:abstractNumId w:val="74"/>
  </w:num>
  <w:num w:numId="54" w16cid:durableId="634144484">
    <w:abstractNumId w:val="58"/>
  </w:num>
  <w:num w:numId="55" w16cid:durableId="167527667">
    <w:abstractNumId w:val="20"/>
  </w:num>
  <w:num w:numId="56" w16cid:durableId="110131846">
    <w:abstractNumId w:val="79"/>
    <w:lvlOverride w:ilvl="0">
      <w:startOverride w:val="1"/>
    </w:lvlOverride>
  </w:num>
  <w:num w:numId="57" w16cid:durableId="706763645">
    <w:abstractNumId w:val="16"/>
  </w:num>
  <w:num w:numId="58" w16cid:durableId="1615096218">
    <w:abstractNumId w:val="75"/>
  </w:num>
  <w:num w:numId="59" w16cid:durableId="557284162">
    <w:abstractNumId w:val="34"/>
  </w:num>
  <w:num w:numId="60" w16cid:durableId="1853103556">
    <w:abstractNumId w:val="51"/>
  </w:num>
  <w:num w:numId="61" w16cid:durableId="1178929833">
    <w:abstractNumId w:val="3"/>
  </w:num>
  <w:num w:numId="62" w16cid:durableId="683478019">
    <w:abstractNumId w:val="72"/>
  </w:num>
  <w:num w:numId="63" w16cid:durableId="520507742">
    <w:abstractNumId w:val="27"/>
  </w:num>
  <w:num w:numId="64" w16cid:durableId="2105564327">
    <w:abstractNumId w:val="73"/>
  </w:num>
  <w:num w:numId="65" w16cid:durableId="1326546090">
    <w:abstractNumId w:val="66"/>
  </w:num>
  <w:num w:numId="66" w16cid:durableId="440489986">
    <w:abstractNumId w:val="23"/>
  </w:num>
  <w:num w:numId="67" w16cid:durableId="2145151643">
    <w:abstractNumId w:val="78"/>
  </w:num>
  <w:num w:numId="68" w16cid:durableId="756554424">
    <w:abstractNumId w:val="61"/>
  </w:num>
  <w:num w:numId="69" w16cid:durableId="1008944993">
    <w:abstractNumId w:val="28"/>
  </w:num>
  <w:num w:numId="70" w16cid:durableId="740055787">
    <w:abstractNumId w:val="65"/>
  </w:num>
  <w:num w:numId="71" w16cid:durableId="756706999">
    <w:abstractNumId w:val="50"/>
  </w:num>
  <w:num w:numId="72" w16cid:durableId="118693269">
    <w:abstractNumId w:val="15"/>
  </w:num>
  <w:num w:numId="73" w16cid:durableId="1582568611">
    <w:abstractNumId w:val="33"/>
  </w:num>
  <w:num w:numId="74" w16cid:durableId="1141728657">
    <w:abstractNumId w:val="35"/>
  </w:num>
  <w:num w:numId="75" w16cid:durableId="427893332">
    <w:abstractNumId w:val="64"/>
  </w:num>
  <w:num w:numId="76" w16cid:durableId="112989551">
    <w:abstractNumId w:val="41"/>
  </w:num>
  <w:num w:numId="77" w16cid:durableId="578053250">
    <w:abstractNumId w:val="47"/>
  </w:num>
  <w:num w:numId="78" w16cid:durableId="1553074095">
    <w:abstractNumId w:val="70"/>
  </w:num>
  <w:num w:numId="79" w16cid:durableId="1869180846">
    <w:abstractNumId w:val="7"/>
  </w:num>
  <w:num w:numId="80" w16cid:durableId="398983984">
    <w:abstractNumId w:val="8"/>
  </w:num>
  <w:num w:numId="81" w16cid:durableId="182285348">
    <w:abstractNumId w:val="11"/>
  </w:num>
  <w:num w:numId="82" w16cid:durableId="358773298">
    <w:abstractNumId w:val="54"/>
  </w:num>
  <w:num w:numId="83" w16cid:durableId="1606376242">
    <w:abstractNumId w:val="24"/>
  </w:num>
  <w:num w:numId="84" w16cid:durableId="2078699827">
    <w:abstractNumId w:val="37"/>
  </w:num>
  <w:num w:numId="85" w16cid:durableId="944114376">
    <w:abstractNumId w:val="17"/>
  </w:num>
  <w:num w:numId="86" w16cid:durableId="1005519445">
    <w:abstractNumId w:val="45"/>
  </w:num>
  <w:num w:numId="87" w16cid:durableId="1967925202">
    <w:abstractNumId w:val="38"/>
  </w:num>
  <w:num w:numId="88" w16cid:durableId="1844392788">
    <w:abstractNumId w:val="76"/>
  </w:num>
  <w:num w:numId="89" w16cid:durableId="15440576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460924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45279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4649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82170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2266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6809329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1300032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7747116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62890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3798161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424113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16762308">
    <w:abstractNumId w:val="32"/>
  </w:num>
  <w:num w:numId="102" w16cid:durableId="511262617">
    <w:abstractNumId w:val="63"/>
  </w:num>
  <w:num w:numId="103" w16cid:durableId="1676689559">
    <w:abstractNumId w:val="40"/>
  </w:num>
  <w:num w:numId="104" w16cid:durableId="453791133">
    <w:abstractNumId w:val="36"/>
  </w:num>
  <w:num w:numId="105" w16cid:durableId="331026906">
    <w:abstractNumId w:val="29"/>
  </w:num>
  <w:num w:numId="106" w16cid:durableId="1617567577">
    <w:abstractNumId w:val="9"/>
  </w:num>
  <w:num w:numId="107" w16cid:durableId="1272320464">
    <w:abstractNumId w:val="6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D77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A2D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57C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1D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11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A2F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E9A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56A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4A7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AE5"/>
    <w:rsid w:val="002F550A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0EA1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6FAB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6755C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178D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3CEF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A7CC3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A82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3CDD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4D9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A16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580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81F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0F88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D29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5C82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2D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2E4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834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DDC"/>
    <w:rsid w:val="00A03F02"/>
    <w:rsid w:val="00A040D8"/>
    <w:rsid w:val="00A04C0C"/>
    <w:rsid w:val="00A04C7D"/>
    <w:rsid w:val="00A04E8E"/>
    <w:rsid w:val="00A04F18"/>
    <w:rsid w:val="00A05318"/>
    <w:rsid w:val="00A05455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1A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1F16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396B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AB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3148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15F"/>
    <w:rsid w:val="00E738F1"/>
    <w:rsid w:val="00E7416A"/>
    <w:rsid w:val="00E74383"/>
    <w:rsid w:val="00E74475"/>
    <w:rsid w:val="00E74D41"/>
    <w:rsid w:val="00E757C7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6CF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5B4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1834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31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28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paragraph" w:customStyle="1" w:styleId="xmsonormal">
    <w:name w:val="x_msonormal"/>
    <w:basedOn w:val="Normal"/>
    <w:rsid w:val="00366FAB"/>
    <w:pPr>
      <w:spacing w:before="0" w:after="0"/>
    </w:pPr>
    <w:rPr>
      <w:rFonts w:ascii="Calibri" w:eastAsiaTheme="minorHAnsi" w:hAnsi="Calibri" w:cs="Calibri"/>
      <w:szCs w:val="22"/>
    </w:rPr>
  </w:style>
  <w:style w:type="paragraph" w:customStyle="1" w:styleId="xelementtoproof">
    <w:name w:val="x_elementtoproof"/>
    <w:basedOn w:val="Normal"/>
    <w:rsid w:val="00366FAB"/>
    <w:pPr>
      <w:spacing w:before="100" w:beforeAutospacing="1" w:after="100" w:afterAutospacing="1"/>
    </w:pPr>
    <w:rPr>
      <w:rFonts w:ascii="Calibri" w:eastAsiaTheme="minorHAnsi" w:hAnsi="Calibri" w:cs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6" ma:contentTypeDescription="Create a new document." ma:contentTypeScope="" ma:versionID="43a92c751e652dbe9064b5cac400be7d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2e411a5790ee2a117ca70e9fcf2c014f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e7a37d70-6f0e-47ed-93c7-8bc0847cf79d">Draft</Status>
    <DocVersion xmlns="e7a37d70-6f0e-47ed-93c7-8bc0847cf79d">1</DocVersion>
  </documentManagement>
</p:properties>
</file>

<file path=customXml/itemProps1.xml><?xml version="1.0" encoding="utf-8"?>
<ds:datastoreItem xmlns:ds="http://schemas.openxmlformats.org/officeDocument/2006/customXml" ds:itemID="{AC86F555-6626-4C9E-A545-1BE362878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7d70-6f0e-47ed-93c7-8bc0847cf79d"/>
    <ds:schemaRef ds:uri="4c32a3b8-2611-43b8-b3d2-14d4919b2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  <ds:schemaRef ds:uri="e7a37d70-6f0e-47ed-93c7-8bc0847cf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13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6</cp:revision>
  <cp:lastPrinted>2012-12-14T20:06:00Z</cp:lastPrinted>
  <dcterms:created xsi:type="dcterms:W3CDTF">2023-08-21T09:38:00Z</dcterms:created>
  <dcterms:modified xsi:type="dcterms:W3CDTF">2024-03-13T09:24:00Z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0x010100BC7FABD6B433214AB6CF32B1EEE4E6D3</vt:lpwstr>
  </property>
  <property fmtid="{D5CDD505-2E9C-101B-9397-08002B2CF9AE}" pid="3" name="IsMyDocuments">
    <vt:bool>true</vt:bool>
  </property>
</Properties>
</file>