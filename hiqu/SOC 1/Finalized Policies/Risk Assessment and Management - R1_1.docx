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4005A93A" w:rsidR="00F7464E" w:rsidRPr="009378A9" w:rsidRDefault="00D4228E" w:rsidP="00F7464E">
      <w:pPr>
        <w:pStyle w:val="CoverHeading1"/>
      </w:pPr>
      <w:r>
        <w:t>Risk Assessment and Management</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0EADC00"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9B0D6E">
        <w:rPr>
          <w:b/>
          <w:color w:val="000000" w:themeColor="text1"/>
          <w:sz w:val="28"/>
          <w:szCs w:val="28"/>
        </w:rPr>
        <w:t>16</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6C768986"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2766617"/>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13AC8547" w:rsidR="000226CD" w:rsidRPr="00EB140E" w:rsidRDefault="00D4228E" w:rsidP="000226CD">
            <w:pPr>
              <w:rPr>
                <w:rFonts w:cs="Arial"/>
                <w:kern w:val="32"/>
                <w:sz w:val="20"/>
              </w:rPr>
            </w:pPr>
            <w:r>
              <w:rPr>
                <w:rFonts w:cs="Arial"/>
                <w:kern w:val="32"/>
                <w:sz w:val="20"/>
              </w:rPr>
              <w:t>Risk Assessment and Management</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1465BA9" w:rsidR="000226CD" w:rsidRPr="00EB140E" w:rsidRDefault="0010003A" w:rsidP="000226CD">
            <w:pPr>
              <w:rPr>
                <w:rFonts w:cs="Arial"/>
                <w:kern w:val="32"/>
                <w:sz w:val="20"/>
              </w:rPr>
            </w:pPr>
            <w:r>
              <w:rPr>
                <w:rFonts w:cs="Arial"/>
                <w:kern w:val="32"/>
                <w:sz w:val="20"/>
              </w:rPr>
              <w:t>1.0</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2766618"/>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F32A79" w:rsidRPr="00F14680" w14:paraId="2FB660B6" w14:textId="77777777" w:rsidTr="000B4D23">
        <w:trPr>
          <w:trHeight w:val="356"/>
        </w:trPr>
        <w:tc>
          <w:tcPr>
            <w:tcW w:w="1807" w:type="dxa"/>
          </w:tcPr>
          <w:p w14:paraId="201E207F" w14:textId="77777777" w:rsidR="00F32A79" w:rsidRPr="00F14680" w:rsidRDefault="00F32A79" w:rsidP="000B4D23">
            <w:pPr>
              <w:rPr>
                <w:rFonts w:cs="Arial"/>
                <w:kern w:val="32"/>
                <w:sz w:val="20"/>
              </w:rPr>
            </w:pPr>
            <w:r>
              <w:rPr>
                <w:rFonts w:cs="Arial"/>
                <w:kern w:val="32"/>
                <w:sz w:val="20"/>
              </w:rPr>
              <w:t>Tauseef Shahzad</w:t>
            </w:r>
          </w:p>
        </w:tc>
        <w:tc>
          <w:tcPr>
            <w:tcW w:w="2070" w:type="dxa"/>
          </w:tcPr>
          <w:p w14:paraId="3ED15CBD" w14:textId="77777777" w:rsidR="00F32A79" w:rsidRPr="00F14680" w:rsidRDefault="00F32A79" w:rsidP="000B4D23">
            <w:pPr>
              <w:rPr>
                <w:rFonts w:cs="Arial"/>
                <w:kern w:val="32"/>
                <w:sz w:val="20"/>
              </w:rPr>
            </w:pPr>
            <w:r>
              <w:rPr>
                <w:rFonts w:cs="Arial"/>
                <w:kern w:val="32"/>
                <w:sz w:val="20"/>
              </w:rPr>
              <w:t>October 17, 2021</w:t>
            </w:r>
          </w:p>
        </w:tc>
        <w:tc>
          <w:tcPr>
            <w:tcW w:w="1080" w:type="dxa"/>
          </w:tcPr>
          <w:p w14:paraId="00DF85C5" w14:textId="77777777" w:rsidR="00F32A79" w:rsidRPr="00F14680" w:rsidRDefault="00F32A79" w:rsidP="000B4D23">
            <w:pPr>
              <w:rPr>
                <w:rFonts w:cs="Arial"/>
                <w:kern w:val="32"/>
                <w:sz w:val="20"/>
              </w:rPr>
            </w:pPr>
            <w:r>
              <w:rPr>
                <w:rFonts w:cs="Arial"/>
                <w:kern w:val="32"/>
                <w:sz w:val="20"/>
              </w:rPr>
              <w:t>1.0</w:t>
            </w:r>
          </w:p>
        </w:tc>
        <w:tc>
          <w:tcPr>
            <w:tcW w:w="4493" w:type="dxa"/>
          </w:tcPr>
          <w:p w14:paraId="1A1B9882" w14:textId="77777777" w:rsidR="00F32A79" w:rsidRPr="00F14680" w:rsidRDefault="00F32A79" w:rsidP="000B4D23">
            <w:pPr>
              <w:rPr>
                <w:rFonts w:cs="Arial"/>
                <w:kern w:val="32"/>
                <w:sz w:val="20"/>
              </w:rPr>
            </w:pPr>
            <w:r>
              <w:rPr>
                <w:rFonts w:cs="Arial"/>
                <w:kern w:val="32"/>
                <w:sz w:val="20"/>
              </w:rPr>
              <w:t>Formatting and layout changes</w:t>
            </w:r>
          </w:p>
        </w:tc>
      </w:tr>
      <w:tr w:rsidR="000226CD" w:rsidRPr="00F14680" w14:paraId="53DC7E8F" w14:textId="77777777" w:rsidTr="000226CD">
        <w:trPr>
          <w:trHeight w:val="356"/>
        </w:trPr>
        <w:tc>
          <w:tcPr>
            <w:tcW w:w="1807" w:type="dxa"/>
          </w:tcPr>
          <w:p w14:paraId="4504A920" w14:textId="48D943A0" w:rsidR="000226CD" w:rsidRPr="00F14680" w:rsidRDefault="00F32A79" w:rsidP="000226CD">
            <w:pPr>
              <w:rPr>
                <w:rFonts w:cs="Arial"/>
                <w:kern w:val="32"/>
                <w:sz w:val="20"/>
              </w:rPr>
            </w:pPr>
            <w:r>
              <w:rPr>
                <w:rFonts w:cs="Arial"/>
                <w:kern w:val="32"/>
                <w:sz w:val="20"/>
              </w:rPr>
              <w:t>Imran Rahman</w:t>
            </w:r>
          </w:p>
        </w:tc>
        <w:tc>
          <w:tcPr>
            <w:tcW w:w="2070" w:type="dxa"/>
          </w:tcPr>
          <w:p w14:paraId="5ED8FB2D" w14:textId="456F0B0D" w:rsidR="000226CD" w:rsidRPr="00F14680" w:rsidRDefault="00F32A79" w:rsidP="000226CD">
            <w:pPr>
              <w:rPr>
                <w:rFonts w:cs="Arial"/>
                <w:kern w:val="32"/>
                <w:sz w:val="20"/>
              </w:rPr>
            </w:pPr>
            <w:r>
              <w:rPr>
                <w:rFonts w:cs="Arial"/>
                <w:kern w:val="32"/>
                <w:sz w:val="20"/>
              </w:rPr>
              <w:t>August</w:t>
            </w:r>
            <w:r w:rsidR="000743FA">
              <w:rPr>
                <w:rFonts w:cs="Arial"/>
                <w:kern w:val="32"/>
                <w:sz w:val="20"/>
              </w:rPr>
              <w:t xml:space="preserve"> </w:t>
            </w:r>
            <w:r>
              <w:rPr>
                <w:rFonts w:cs="Arial"/>
                <w:kern w:val="32"/>
                <w:sz w:val="20"/>
              </w:rPr>
              <w:t>29</w:t>
            </w:r>
            <w:r w:rsidR="000743FA">
              <w:rPr>
                <w:rFonts w:cs="Arial"/>
                <w:kern w:val="32"/>
                <w:sz w:val="20"/>
              </w:rPr>
              <w:t>, 202</w:t>
            </w:r>
            <w:r>
              <w:rPr>
                <w:rFonts w:cs="Arial"/>
                <w:kern w:val="32"/>
                <w:sz w:val="20"/>
              </w:rPr>
              <w:t>2</w:t>
            </w:r>
          </w:p>
        </w:tc>
        <w:tc>
          <w:tcPr>
            <w:tcW w:w="1080" w:type="dxa"/>
          </w:tcPr>
          <w:p w14:paraId="4528E349" w14:textId="57F64F84" w:rsidR="000226CD" w:rsidRPr="00F14680" w:rsidRDefault="0010003A" w:rsidP="000226CD">
            <w:pPr>
              <w:rPr>
                <w:rFonts w:cs="Arial"/>
                <w:kern w:val="32"/>
                <w:sz w:val="20"/>
              </w:rPr>
            </w:pPr>
            <w:r>
              <w:rPr>
                <w:rFonts w:cs="Arial"/>
                <w:kern w:val="32"/>
                <w:sz w:val="20"/>
              </w:rPr>
              <w:t>1.</w:t>
            </w:r>
            <w:r w:rsidR="00F32A79">
              <w:rPr>
                <w:rFonts w:cs="Arial"/>
                <w:kern w:val="32"/>
                <w:sz w:val="20"/>
              </w:rPr>
              <w:t>1</w:t>
            </w:r>
          </w:p>
        </w:tc>
        <w:tc>
          <w:tcPr>
            <w:tcW w:w="4493" w:type="dxa"/>
          </w:tcPr>
          <w:p w14:paraId="4CA43D9D" w14:textId="3E1A4A2D" w:rsidR="000226CD" w:rsidRPr="00F14680" w:rsidRDefault="00F32A79" w:rsidP="000226CD">
            <w:pPr>
              <w:rPr>
                <w:rFonts w:cs="Arial"/>
                <w:kern w:val="32"/>
                <w:sz w:val="20"/>
              </w:rPr>
            </w:pPr>
            <w:r>
              <w:rPr>
                <w:rFonts w:cs="Arial"/>
                <w:kern w:val="32"/>
                <w:sz w:val="20"/>
              </w:rPr>
              <w:t>Review and few minor updates</w:t>
            </w: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2766619"/>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1CDB54A6" w14:textId="14D9E67C" w:rsidR="00F32A79"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766617" w:history="1">
            <w:r w:rsidR="00F32A79" w:rsidRPr="004A1304">
              <w:rPr>
                <w:rStyle w:val="Hyperlink"/>
              </w:rPr>
              <w:t>Document Information</w:t>
            </w:r>
            <w:r w:rsidR="00F32A79">
              <w:rPr>
                <w:webHidden/>
              </w:rPr>
              <w:tab/>
            </w:r>
            <w:r w:rsidR="00F32A79">
              <w:rPr>
                <w:webHidden/>
              </w:rPr>
              <w:fldChar w:fldCharType="begin"/>
            </w:r>
            <w:r w:rsidR="00F32A79">
              <w:rPr>
                <w:webHidden/>
              </w:rPr>
              <w:instrText xml:space="preserve"> PAGEREF _Toc112766617 \h </w:instrText>
            </w:r>
            <w:r w:rsidR="00F32A79">
              <w:rPr>
                <w:webHidden/>
              </w:rPr>
            </w:r>
            <w:r w:rsidR="00F32A79">
              <w:rPr>
                <w:webHidden/>
              </w:rPr>
              <w:fldChar w:fldCharType="separate"/>
            </w:r>
            <w:r w:rsidR="00F32A79">
              <w:rPr>
                <w:webHidden/>
              </w:rPr>
              <w:t>ii</w:t>
            </w:r>
            <w:r w:rsidR="00F32A79">
              <w:rPr>
                <w:webHidden/>
              </w:rPr>
              <w:fldChar w:fldCharType="end"/>
            </w:r>
          </w:hyperlink>
        </w:p>
        <w:p w14:paraId="254B1EE7" w14:textId="0E88AA64" w:rsidR="00F32A79" w:rsidRDefault="00000000">
          <w:pPr>
            <w:pStyle w:val="TOC1"/>
            <w:rPr>
              <w:rFonts w:asciiTheme="minorHAnsi" w:eastAsiaTheme="minorEastAsia" w:hAnsiTheme="minorHAnsi" w:cstheme="minorBidi"/>
              <w:b w:val="0"/>
              <w:szCs w:val="22"/>
            </w:rPr>
          </w:pPr>
          <w:hyperlink w:anchor="_Toc112766618" w:history="1">
            <w:r w:rsidR="00F32A79" w:rsidRPr="004A1304">
              <w:rPr>
                <w:rStyle w:val="Hyperlink"/>
              </w:rPr>
              <w:t>Revision History</w:t>
            </w:r>
            <w:r w:rsidR="00F32A79">
              <w:rPr>
                <w:webHidden/>
              </w:rPr>
              <w:tab/>
            </w:r>
            <w:r w:rsidR="00F32A79">
              <w:rPr>
                <w:webHidden/>
              </w:rPr>
              <w:fldChar w:fldCharType="begin"/>
            </w:r>
            <w:r w:rsidR="00F32A79">
              <w:rPr>
                <w:webHidden/>
              </w:rPr>
              <w:instrText xml:space="preserve"> PAGEREF _Toc112766618 \h </w:instrText>
            </w:r>
            <w:r w:rsidR="00F32A79">
              <w:rPr>
                <w:webHidden/>
              </w:rPr>
            </w:r>
            <w:r w:rsidR="00F32A79">
              <w:rPr>
                <w:webHidden/>
              </w:rPr>
              <w:fldChar w:fldCharType="separate"/>
            </w:r>
            <w:r w:rsidR="00F32A79">
              <w:rPr>
                <w:webHidden/>
              </w:rPr>
              <w:t>iii</w:t>
            </w:r>
            <w:r w:rsidR="00F32A79">
              <w:rPr>
                <w:webHidden/>
              </w:rPr>
              <w:fldChar w:fldCharType="end"/>
            </w:r>
          </w:hyperlink>
        </w:p>
        <w:p w14:paraId="4DED390B" w14:textId="7C0829D5" w:rsidR="00F32A79" w:rsidRDefault="00000000">
          <w:pPr>
            <w:pStyle w:val="TOC1"/>
            <w:rPr>
              <w:rFonts w:asciiTheme="minorHAnsi" w:eastAsiaTheme="minorEastAsia" w:hAnsiTheme="minorHAnsi" w:cstheme="minorBidi"/>
              <w:b w:val="0"/>
              <w:szCs w:val="22"/>
            </w:rPr>
          </w:pPr>
          <w:hyperlink w:anchor="_Toc112766619" w:history="1">
            <w:r w:rsidR="00F32A79" w:rsidRPr="004A1304">
              <w:rPr>
                <w:rStyle w:val="Hyperlink"/>
              </w:rPr>
              <w:t>Table of Contents</w:t>
            </w:r>
            <w:r w:rsidR="00F32A79">
              <w:rPr>
                <w:webHidden/>
              </w:rPr>
              <w:tab/>
            </w:r>
            <w:r w:rsidR="00F32A79">
              <w:rPr>
                <w:webHidden/>
              </w:rPr>
              <w:fldChar w:fldCharType="begin"/>
            </w:r>
            <w:r w:rsidR="00F32A79">
              <w:rPr>
                <w:webHidden/>
              </w:rPr>
              <w:instrText xml:space="preserve"> PAGEREF _Toc112766619 \h </w:instrText>
            </w:r>
            <w:r w:rsidR="00F32A79">
              <w:rPr>
                <w:webHidden/>
              </w:rPr>
            </w:r>
            <w:r w:rsidR="00F32A79">
              <w:rPr>
                <w:webHidden/>
              </w:rPr>
              <w:fldChar w:fldCharType="separate"/>
            </w:r>
            <w:r w:rsidR="00F32A79">
              <w:rPr>
                <w:webHidden/>
              </w:rPr>
              <w:t>i</w:t>
            </w:r>
            <w:r w:rsidR="00F32A79">
              <w:rPr>
                <w:webHidden/>
              </w:rPr>
              <w:fldChar w:fldCharType="end"/>
            </w:r>
          </w:hyperlink>
        </w:p>
        <w:p w14:paraId="20B22C85" w14:textId="2223228A" w:rsidR="00F32A79" w:rsidRDefault="00000000">
          <w:pPr>
            <w:pStyle w:val="TOC1"/>
            <w:rPr>
              <w:rFonts w:asciiTheme="minorHAnsi" w:eastAsiaTheme="minorEastAsia" w:hAnsiTheme="minorHAnsi" w:cstheme="minorBidi"/>
              <w:b w:val="0"/>
              <w:szCs w:val="22"/>
            </w:rPr>
          </w:pPr>
          <w:hyperlink w:anchor="_Toc112766620" w:history="1">
            <w:r w:rsidR="00F32A79" w:rsidRPr="004A1304">
              <w:rPr>
                <w:rStyle w:val="Hyperlink"/>
              </w:rPr>
              <w:t>Scope</w:t>
            </w:r>
            <w:r w:rsidR="00F32A79">
              <w:rPr>
                <w:webHidden/>
              </w:rPr>
              <w:tab/>
            </w:r>
            <w:r w:rsidR="00F32A79">
              <w:rPr>
                <w:webHidden/>
              </w:rPr>
              <w:fldChar w:fldCharType="begin"/>
            </w:r>
            <w:r w:rsidR="00F32A79">
              <w:rPr>
                <w:webHidden/>
              </w:rPr>
              <w:instrText xml:space="preserve"> PAGEREF _Toc112766620 \h </w:instrText>
            </w:r>
            <w:r w:rsidR="00F32A79">
              <w:rPr>
                <w:webHidden/>
              </w:rPr>
            </w:r>
            <w:r w:rsidR="00F32A79">
              <w:rPr>
                <w:webHidden/>
              </w:rPr>
              <w:fldChar w:fldCharType="separate"/>
            </w:r>
            <w:r w:rsidR="00F32A79">
              <w:rPr>
                <w:webHidden/>
              </w:rPr>
              <w:t>1</w:t>
            </w:r>
            <w:r w:rsidR="00F32A79">
              <w:rPr>
                <w:webHidden/>
              </w:rPr>
              <w:fldChar w:fldCharType="end"/>
            </w:r>
          </w:hyperlink>
        </w:p>
        <w:p w14:paraId="6E62B5C4" w14:textId="753E3155" w:rsidR="00F32A79" w:rsidRDefault="00000000">
          <w:pPr>
            <w:pStyle w:val="TOC1"/>
            <w:rPr>
              <w:rFonts w:asciiTheme="minorHAnsi" w:eastAsiaTheme="minorEastAsia" w:hAnsiTheme="minorHAnsi" w:cstheme="minorBidi"/>
              <w:b w:val="0"/>
              <w:szCs w:val="22"/>
            </w:rPr>
          </w:pPr>
          <w:hyperlink w:anchor="_Toc112766621" w:history="1">
            <w:r w:rsidR="00F32A79" w:rsidRPr="004A1304">
              <w:rPr>
                <w:rStyle w:val="Hyperlink"/>
              </w:rPr>
              <w:t>Terms and Definitions</w:t>
            </w:r>
            <w:r w:rsidR="00F32A79">
              <w:rPr>
                <w:webHidden/>
              </w:rPr>
              <w:tab/>
            </w:r>
            <w:r w:rsidR="00F32A79">
              <w:rPr>
                <w:webHidden/>
              </w:rPr>
              <w:fldChar w:fldCharType="begin"/>
            </w:r>
            <w:r w:rsidR="00F32A79">
              <w:rPr>
                <w:webHidden/>
              </w:rPr>
              <w:instrText xml:space="preserve"> PAGEREF _Toc112766621 \h </w:instrText>
            </w:r>
            <w:r w:rsidR="00F32A79">
              <w:rPr>
                <w:webHidden/>
              </w:rPr>
            </w:r>
            <w:r w:rsidR="00F32A79">
              <w:rPr>
                <w:webHidden/>
              </w:rPr>
              <w:fldChar w:fldCharType="separate"/>
            </w:r>
            <w:r w:rsidR="00F32A79">
              <w:rPr>
                <w:webHidden/>
              </w:rPr>
              <w:t>2</w:t>
            </w:r>
            <w:r w:rsidR="00F32A79">
              <w:rPr>
                <w:webHidden/>
              </w:rPr>
              <w:fldChar w:fldCharType="end"/>
            </w:r>
          </w:hyperlink>
        </w:p>
        <w:p w14:paraId="5BE41D08" w14:textId="20E1513E" w:rsidR="00F32A79" w:rsidRDefault="00000000">
          <w:pPr>
            <w:pStyle w:val="TOC3"/>
            <w:rPr>
              <w:rFonts w:asciiTheme="minorHAnsi" w:eastAsiaTheme="minorEastAsia" w:hAnsiTheme="minorHAnsi" w:cstheme="minorBidi"/>
              <w:szCs w:val="22"/>
            </w:rPr>
          </w:pPr>
          <w:hyperlink w:anchor="_Toc112766622" w:history="1">
            <w:r w:rsidR="00F32A79" w:rsidRPr="004A1304">
              <w:rPr>
                <w:rStyle w:val="Hyperlink"/>
              </w:rPr>
              <w:t>Nexelus Security System (NSS)</w:t>
            </w:r>
            <w:r w:rsidR="00F32A79">
              <w:rPr>
                <w:webHidden/>
              </w:rPr>
              <w:tab/>
            </w:r>
            <w:r w:rsidR="00F32A79">
              <w:rPr>
                <w:webHidden/>
              </w:rPr>
              <w:fldChar w:fldCharType="begin"/>
            </w:r>
            <w:r w:rsidR="00F32A79">
              <w:rPr>
                <w:webHidden/>
              </w:rPr>
              <w:instrText xml:space="preserve"> PAGEREF _Toc112766622 \h </w:instrText>
            </w:r>
            <w:r w:rsidR="00F32A79">
              <w:rPr>
                <w:webHidden/>
              </w:rPr>
            </w:r>
            <w:r w:rsidR="00F32A79">
              <w:rPr>
                <w:webHidden/>
              </w:rPr>
              <w:fldChar w:fldCharType="separate"/>
            </w:r>
            <w:r w:rsidR="00F32A79">
              <w:rPr>
                <w:webHidden/>
              </w:rPr>
              <w:t>2</w:t>
            </w:r>
            <w:r w:rsidR="00F32A79">
              <w:rPr>
                <w:webHidden/>
              </w:rPr>
              <w:fldChar w:fldCharType="end"/>
            </w:r>
          </w:hyperlink>
        </w:p>
        <w:p w14:paraId="593AAD6C" w14:textId="5D4BAAA3" w:rsidR="00F32A79" w:rsidRDefault="00000000">
          <w:pPr>
            <w:pStyle w:val="TOC3"/>
            <w:rPr>
              <w:rFonts w:asciiTheme="minorHAnsi" w:eastAsiaTheme="minorEastAsia" w:hAnsiTheme="minorHAnsi" w:cstheme="minorBidi"/>
              <w:szCs w:val="22"/>
            </w:rPr>
          </w:pPr>
          <w:hyperlink w:anchor="_Toc112766623" w:history="1">
            <w:r w:rsidR="00F32A79" w:rsidRPr="004A1304">
              <w:rPr>
                <w:rStyle w:val="Hyperlink"/>
              </w:rPr>
              <w:t>Security Domains</w:t>
            </w:r>
            <w:r w:rsidR="00F32A79">
              <w:rPr>
                <w:webHidden/>
              </w:rPr>
              <w:tab/>
            </w:r>
            <w:r w:rsidR="00F32A79">
              <w:rPr>
                <w:webHidden/>
              </w:rPr>
              <w:fldChar w:fldCharType="begin"/>
            </w:r>
            <w:r w:rsidR="00F32A79">
              <w:rPr>
                <w:webHidden/>
              </w:rPr>
              <w:instrText xml:space="preserve"> PAGEREF _Toc112766623 \h </w:instrText>
            </w:r>
            <w:r w:rsidR="00F32A79">
              <w:rPr>
                <w:webHidden/>
              </w:rPr>
            </w:r>
            <w:r w:rsidR="00F32A79">
              <w:rPr>
                <w:webHidden/>
              </w:rPr>
              <w:fldChar w:fldCharType="separate"/>
            </w:r>
            <w:r w:rsidR="00F32A79">
              <w:rPr>
                <w:webHidden/>
              </w:rPr>
              <w:t>2</w:t>
            </w:r>
            <w:r w:rsidR="00F32A79">
              <w:rPr>
                <w:webHidden/>
              </w:rPr>
              <w:fldChar w:fldCharType="end"/>
            </w:r>
          </w:hyperlink>
        </w:p>
        <w:p w14:paraId="3B1BE931" w14:textId="32B839B3" w:rsidR="00F32A79" w:rsidRDefault="00000000">
          <w:pPr>
            <w:pStyle w:val="TOC3"/>
            <w:rPr>
              <w:rFonts w:asciiTheme="minorHAnsi" w:eastAsiaTheme="minorEastAsia" w:hAnsiTheme="minorHAnsi" w:cstheme="minorBidi"/>
              <w:szCs w:val="22"/>
            </w:rPr>
          </w:pPr>
          <w:hyperlink w:anchor="_Toc112766624" w:history="1">
            <w:r w:rsidR="00F32A79" w:rsidRPr="004A1304">
              <w:rPr>
                <w:rStyle w:val="Hyperlink"/>
              </w:rPr>
              <w:t>Nexelus Staff</w:t>
            </w:r>
            <w:r w:rsidR="00F32A79">
              <w:rPr>
                <w:webHidden/>
              </w:rPr>
              <w:tab/>
            </w:r>
            <w:r w:rsidR="00F32A79">
              <w:rPr>
                <w:webHidden/>
              </w:rPr>
              <w:fldChar w:fldCharType="begin"/>
            </w:r>
            <w:r w:rsidR="00F32A79">
              <w:rPr>
                <w:webHidden/>
              </w:rPr>
              <w:instrText xml:space="preserve"> PAGEREF _Toc112766624 \h </w:instrText>
            </w:r>
            <w:r w:rsidR="00F32A79">
              <w:rPr>
                <w:webHidden/>
              </w:rPr>
            </w:r>
            <w:r w:rsidR="00F32A79">
              <w:rPr>
                <w:webHidden/>
              </w:rPr>
              <w:fldChar w:fldCharType="separate"/>
            </w:r>
            <w:r w:rsidR="00F32A79">
              <w:rPr>
                <w:webHidden/>
              </w:rPr>
              <w:t>2</w:t>
            </w:r>
            <w:r w:rsidR="00F32A79">
              <w:rPr>
                <w:webHidden/>
              </w:rPr>
              <w:fldChar w:fldCharType="end"/>
            </w:r>
          </w:hyperlink>
        </w:p>
        <w:p w14:paraId="38CDD84A" w14:textId="5562EFA4" w:rsidR="00F32A79" w:rsidRDefault="00000000">
          <w:pPr>
            <w:pStyle w:val="TOC3"/>
            <w:rPr>
              <w:rFonts w:asciiTheme="minorHAnsi" w:eastAsiaTheme="minorEastAsia" w:hAnsiTheme="minorHAnsi" w:cstheme="minorBidi"/>
              <w:szCs w:val="22"/>
            </w:rPr>
          </w:pPr>
          <w:hyperlink w:anchor="_Toc112766625" w:history="1">
            <w:r w:rsidR="00F32A79" w:rsidRPr="004A1304">
              <w:rPr>
                <w:rStyle w:val="Hyperlink"/>
              </w:rPr>
              <w:t>Network Services</w:t>
            </w:r>
            <w:r w:rsidR="00F32A79">
              <w:rPr>
                <w:webHidden/>
              </w:rPr>
              <w:tab/>
            </w:r>
            <w:r w:rsidR="00F32A79">
              <w:rPr>
                <w:webHidden/>
              </w:rPr>
              <w:fldChar w:fldCharType="begin"/>
            </w:r>
            <w:r w:rsidR="00F32A79">
              <w:rPr>
                <w:webHidden/>
              </w:rPr>
              <w:instrText xml:space="preserve"> PAGEREF _Toc112766625 \h </w:instrText>
            </w:r>
            <w:r w:rsidR="00F32A79">
              <w:rPr>
                <w:webHidden/>
              </w:rPr>
            </w:r>
            <w:r w:rsidR="00F32A79">
              <w:rPr>
                <w:webHidden/>
              </w:rPr>
              <w:fldChar w:fldCharType="separate"/>
            </w:r>
            <w:r w:rsidR="00F32A79">
              <w:rPr>
                <w:webHidden/>
              </w:rPr>
              <w:t>2</w:t>
            </w:r>
            <w:r w:rsidR="00F32A79">
              <w:rPr>
                <w:webHidden/>
              </w:rPr>
              <w:fldChar w:fldCharType="end"/>
            </w:r>
          </w:hyperlink>
        </w:p>
        <w:p w14:paraId="4BEF6068" w14:textId="1F1462C5" w:rsidR="00F32A79" w:rsidRDefault="00000000">
          <w:pPr>
            <w:pStyle w:val="TOC1"/>
            <w:rPr>
              <w:rFonts w:asciiTheme="minorHAnsi" w:eastAsiaTheme="minorEastAsia" w:hAnsiTheme="minorHAnsi" w:cstheme="minorBidi"/>
              <w:b w:val="0"/>
              <w:szCs w:val="22"/>
            </w:rPr>
          </w:pPr>
          <w:hyperlink w:anchor="_Toc112766626" w:history="1">
            <w:r w:rsidR="00F32A79" w:rsidRPr="004A1304">
              <w:rPr>
                <w:rStyle w:val="Hyperlink"/>
              </w:rPr>
              <w:t>Risk Management</w:t>
            </w:r>
            <w:r w:rsidR="00F32A79">
              <w:rPr>
                <w:webHidden/>
              </w:rPr>
              <w:tab/>
            </w:r>
            <w:r w:rsidR="00F32A79">
              <w:rPr>
                <w:webHidden/>
              </w:rPr>
              <w:fldChar w:fldCharType="begin"/>
            </w:r>
            <w:r w:rsidR="00F32A79">
              <w:rPr>
                <w:webHidden/>
              </w:rPr>
              <w:instrText xml:space="preserve"> PAGEREF _Toc112766626 \h </w:instrText>
            </w:r>
            <w:r w:rsidR="00F32A79">
              <w:rPr>
                <w:webHidden/>
              </w:rPr>
            </w:r>
            <w:r w:rsidR="00F32A79">
              <w:rPr>
                <w:webHidden/>
              </w:rPr>
              <w:fldChar w:fldCharType="separate"/>
            </w:r>
            <w:r w:rsidR="00F32A79">
              <w:rPr>
                <w:webHidden/>
              </w:rPr>
              <w:t>4</w:t>
            </w:r>
            <w:r w:rsidR="00F32A79">
              <w:rPr>
                <w:webHidden/>
              </w:rPr>
              <w:fldChar w:fldCharType="end"/>
            </w:r>
          </w:hyperlink>
        </w:p>
        <w:p w14:paraId="3952413C" w14:textId="5424B442" w:rsidR="00F32A79" w:rsidRDefault="00000000">
          <w:pPr>
            <w:pStyle w:val="TOC2"/>
            <w:rPr>
              <w:rFonts w:asciiTheme="minorHAnsi" w:eastAsiaTheme="minorEastAsia" w:hAnsiTheme="minorHAnsi" w:cstheme="minorBidi"/>
            </w:rPr>
          </w:pPr>
          <w:hyperlink w:anchor="_Toc112766627" w:history="1">
            <w:r w:rsidR="00F32A79" w:rsidRPr="004A1304">
              <w:rPr>
                <w:rStyle w:val="Hyperlink"/>
              </w:rPr>
              <w:t>Policy</w:t>
            </w:r>
            <w:r w:rsidR="00F32A79">
              <w:rPr>
                <w:webHidden/>
              </w:rPr>
              <w:tab/>
            </w:r>
            <w:r w:rsidR="00F32A79">
              <w:rPr>
                <w:webHidden/>
              </w:rPr>
              <w:fldChar w:fldCharType="begin"/>
            </w:r>
            <w:r w:rsidR="00F32A79">
              <w:rPr>
                <w:webHidden/>
              </w:rPr>
              <w:instrText xml:space="preserve"> PAGEREF _Toc112766627 \h </w:instrText>
            </w:r>
            <w:r w:rsidR="00F32A79">
              <w:rPr>
                <w:webHidden/>
              </w:rPr>
            </w:r>
            <w:r w:rsidR="00F32A79">
              <w:rPr>
                <w:webHidden/>
              </w:rPr>
              <w:fldChar w:fldCharType="separate"/>
            </w:r>
            <w:r w:rsidR="00F32A79">
              <w:rPr>
                <w:webHidden/>
              </w:rPr>
              <w:t>5</w:t>
            </w:r>
            <w:r w:rsidR="00F32A79">
              <w:rPr>
                <w:webHidden/>
              </w:rPr>
              <w:fldChar w:fldCharType="end"/>
            </w:r>
          </w:hyperlink>
        </w:p>
        <w:p w14:paraId="239D7144" w14:textId="538FD0B7" w:rsidR="00F32A79" w:rsidRDefault="00000000">
          <w:pPr>
            <w:pStyle w:val="TOC2"/>
            <w:rPr>
              <w:rFonts w:asciiTheme="minorHAnsi" w:eastAsiaTheme="minorEastAsia" w:hAnsiTheme="minorHAnsi" w:cstheme="minorBidi"/>
            </w:rPr>
          </w:pPr>
          <w:hyperlink w:anchor="_Toc112766628" w:history="1">
            <w:r w:rsidR="00F32A79" w:rsidRPr="004A1304">
              <w:rPr>
                <w:rStyle w:val="Hyperlink"/>
              </w:rPr>
              <w:t>Procedure for Risk Assessment</w:t>
            </w:r>
            <w:r w:rsidR="00F32A79">
              <w:rPr>
                <w:webHidden/>
              </w:rPr>
              <w:tab/>
            </w:r>
            <w:r w:rsidR="00F32A79">
              <w:rPr>
                <w:webHidden/>
              </w:rPr>
              <w:fldChar w:fldCharType="begin"/>
            </w:r>
            <w:r w:rsidR="00F32A79">
              <w:rPr>
                <w:webHidden/>
              </w:rPr>
              <w:instrText xml:space="preserve"> PAGEREF _Toc112766628 \h </w:instrText>
            </w:r>
            <w:r w:rsidR="00F32A79">
              <w:rPr>
                <w:webHidden/>
              </w:rPr>
            </w:r>
            <w:r w:rsidR="00F32A79">
              <w:rPr>
                <w:webHidden/>
              </w:rPr>
              <w:fldChar w:fldCharType="separate"/>
            </w:r>
            <w:r w:rsidR="00F32A79">
              <w:rPr>
                <w:webHidden/>
              </w:rPr>
              <w:t>6</w:t>
            </w:r>
            <w:r w:rsidR="00F32A79">
              <w:rPr>
                <w:webHidden/>
              </w:rPr>
              <w:fldChar w:fldCharType="end"/>
            </w:r>
          </w:hyperlink>
        </w:p>
        <w:p w14:paraId="6A0F08B4" w14:textId="2710F624" w:rsidR="00F32A79" w:rsidRDefault="00000000">
          <w:pPr>
            <w:pStyle w:val="TOC3"/>
            <w:rPr>
              <w:rFonts w:asciiTheme="minorHAnsi" w:eastAsiaTheme="minorEastAsia" w:hAnsiTheme="minorHAnsi" w:cstheme="minorBidi"/>
              <w:szCs w:val="22"/>
            </w:rPr>
          </w:pPr>
          <w:hyperlink w:anchor="_Toc112766629" w:history="1">
            <w:r w:rsidR="00F32A79" w:rsidRPr="004A1304">
              <w:rPr>
                <w:rStyle w:val="Hyperlink"/>
              </w:rPr>
              <w:t>Risk Identifying Procedure</w:t>
            </w:r>
            <w:r w:rsidR="00F32A79">
              <w:rPr>
                <w:webHidden/>
              </w:rPr>
              <w:tab/>
            </w:r>
            <w:r w:rsidR="00F32A79">
              <w:rPr>
                <w:webHidden/>
              </w:rPr>
              <w:fldChar w:fldCharType="begin"/>
            </w:r>
            <w:r w:rsidR="00F32A79">
              <w:rPr>
                <w:webHidden/>
              </w:rPr>
              <w:instrText xml:space="preserve"> PAGEREF _Toc112766629 \h </w:instrText>
            </w:r>
            <w:r w:rsidR="00F32A79">
              <w:rPr>
                <w:webHidden/>
              </w:rPr>
            </w:r>
            <w:r w:rsidR="00F32A79">
              <w:rPr>
                <w:webHidden/>
              </w:rPr>
              <w:fldChar w:fldCharType="separate"/>
            </w:r>
            <w:r w:rsidR="00F32A79">
              <w:rPr>
                <w:webHidden/>
              </w:rPr>
              <w:t>6</w:t>
            </w:r>
            <w:r w:rsidR="00F32A79">
              <w:rPr>
                <w:webHidden/>
              </w:rPr>
              <w:fldChar w:fldCharType="end"/>
            </w:r>
          </w:hyperlink>
        </w:p>
        <w:p w14:paraId="5DCDDAC6" w14:textId="39012B2A" w:rsidR="00F32A79" w:rsidRDefault="00000000">
          <w:pPr>
            <w:pStyle w:val="TOC3"/>
            <w:rPr>
              <w:rFonts w:asciiTheme="minorHAnsi" w:eastAsiaTheme="minorEastAsia" w:hAnsiTheme="minorHAnsi" w:cstheme="minorBidi"/>
              <w:szCs w:val="22"/>
            </w:rPr>
          </w:pPr>
          <w:hyperlink w:anchor="_Toc112766630" w:history="1">
            <w:r w:rsidR="00F32A79" w:rsidRPr="004A1304">
              <w:rPr>
                <w:rStyle w:val="Hyperlink"/>
              </w:rPr>
              <w:t>Identification of Risk Assessment Team</w:t>
            </w:r>
            <w:r w:rsidR="00F32A79">
              <w:rPr>
                <w:webHidden/>
              </w:rPr>
              <w:tab/>
            </w:r>
            <w:r w:rsidR="00F32A79">
              <w:rPr>
                <w:webHidden/>
              </w:rPr>
              <w:fldChar w:fldCharType="begin"/>
            </w:r>
            <w:r w:rsidR="00F32A79">
              <w:rPr>
                <w:webHidden/>
              </w:rPr>
              <w:instrText xml:space="preserve"> PAGEREF _Toc112766630 \h </w:instrText>
            </w:r>
            <w:r w:rsidR="00F32A79">
              <w:rPr>
                <w:webHidden/>
              </w:rPr>
            </w:r>
            <w:r w:rsidR="00F32A79">
              <w:rPr>
                <w:webHidden/>
              </w:rPr>
              <w:fldChar w:fldCharType="separate"/>
            </w:r>
            <w:r w:rsidR="00F32A79">
              <w:rPr>
                <w:webHidden/>
              </w:rPr>
              <w:t>7</w:t>
            </w:r>
            <w:r w:rsidR="00F32A79">
              <w:rPr>
                <w:webHidden/>
              </w:rPr>
              <w:fldChar w:fldCharType="end"/>
            </w:r>
          </w:hyperlink>
        </w:p>
        <w:p w14:paraId="3D4EC1A9" w14:textId="3CAC9749" w:rsidR="00F32A79" w:rsidRDefault="00000000">
          <w:pPr>
            <w:pStyle w:val="TOC3"/>
            <w:rPr>
              <w:rFonts w:asciiTheme="minorHAnsi" w:eastAsiaTheme="minorEastAsia" w:hAnsiTheme="minorHAnsi" w:cstheme="minorBidi"/>
              <w:szCs w:val="22"/>
            </w:rPr>
          </w:pPr>
          <w:hyperlink w:anchor="_Toc112766631" w:history="1">
            <w:r w:rsidR="00F32A79" w:rsidRPr="004A1304">
              <w:rPr>
                <w:rStyle w:val="Hyperlink"/>
              </w:rPr>
              <w:t>Frequency of Risk Assessment</w:t>
            </w:r>
            <w:r w:rsidR="00F32A79">
              <w:rPr>
                <w:webHidden/>
              </w:rPr>
              <w:tab/>
            </w:r>
            <w:r w:rsidR="00F32A79">
              <w:rPr>
                <w:webHidden/>
              </w:rPr>
              <w:fldChar w:fldCharType="begin"/>
            </w:r>
            <w:r w:rsidR="00F32A79">
              <w:rPr>
                <w:webHidden/>
              </w:rPr>
              <w:instrText xml:space="preserve"> PAGEREF _Toc112766631 \h </w:instrText>
            </w:r>
            <w:r w:rsidR="00F32A79">
              <w:rPr>
                <w:webHidden/>
              </w:rPr>
            </w:r>
            <w:r w:rsidR="00F32A79">
              <w:rPr>
                <w:webHidden/>
              </w:rPr>
              <w:fldChar w:fldCharType="separate"/>
            </w:r>
            <w:r w:rsidR="00F32A79">
              <w:rPr>
                <w:webHidden/>
              </w:rPr>
              <w:t>8</w:t>
            </w:r>
            <w:r w:rsidR="00F32A79">
              <w:rPr>
                <w:webHidden/>
              </w:rPr>
              <w:fldChar w:fldCharType="end"/>
            </w:r>
          </w:hyperlink>
        </w:p>
        <w:p w14:paraId="1168412C" w14:textId="1E3AC838" w:rsidR="00F32A79" w:rsidRDefault="00000000">
          <w:pPr>
            <w:pStyle w:val="TOC3"/>
            <w:rPr>
              <w:rFonts w:asciiTheme="minorHAnsi" w:eastAsiaTheme="minorEastAsia" w:hAnsiTheme="minorHAnsi" w:cstheme="minorBidi"/>
              <w:szCs w:val="22"/>
            </w:rPr>
          </w:pPr>
          <w:hyperlink w:anchor="_Toc112766632" w:history="1">
            <w:r w:rsidR="00F32A79" w:rsidRPr="004A1304">
              <w:rPr>
                <w:rStyle w:val="Hyperlink"/>
              </w:rPr>
              <w:t>Risk of disclosure/other risks not identified in the asset risk assessment sheet</w:t>
            </w:r>
            <w:r w:rsidR="00F32A79">
              <w:rPr>
                <w:webHidden/>
              </w:rPr>
              <w:tab/>
            </w:r>
            <w:r w:rsidR="00F32A79">
              <w:rPr>
                <w:webHidden/>
              </w:rPr>
              <w:fldChar w:fldCharType="begin"/>
            </w:r>
            <w:r w:rsidR="00F32A79">
              <w:rPr>
                <w:webHidden/>
              </w:rPr>
              <w:instrText xml:space="preserve"> PAGEREF _Toc112766632 \h </w:instrText>
            </w:r>
            <w:r w:rsidR="00F32A79">
              <w:rPr>
                <w:webHidden/>
              </w:rPr>
            </w:r>
            <w:r w:rsidR="00F32A79">
              <w:rPr>
                <w:webHidden/>
              </w:rPr>
              <w:fldChar w:fldCharType="separate"/>
            </w:r>
            <w:r w:rsidR="00F32A79">
              <w:rPr>
                <w:webHidden/>
              </w:rPr>
              <w:t>8</w:t>
            </w:r>
            <w:r w:rsidR="00F32A79">
              <w:rPr>
                <w:webHidden/>
              </w:rPr>
              <w:fldChar w:fldCharType="end"/>
            </w:r>
          </w:hyperlink>
        </w:p>
        <w:p w14:paraId="6798E11D" w14:textId="78278D8A" w:rsidR="00F32A79" w:rsidRDefault="00000000">
          <w:pPr>
            <w:pStyle w:val="TOC3"/>
            <w:rPr>
              <w:rFonts w:asciiTheme="minorHAnsi" w:eastAsiaTheme="minorEastAsia" w:hAnsiTheme="minorHAnsi" w:cstheme="minorBidi"/>
              <w:szCs w:val="22"/>
            </w:rPr>
          </w:pPr>
          <w:hyperlink w:anchor="_Toc112766633" w:history="1">
            <w:r w:rsidR="00F32A79" w:rsidRPr="004A1304">
              <w:rPr>
                <w:rStyle w:val="Hyperlink"/>
              </w:rPr>
              <w:t>Identification of Risk Assessment Team</w:t>
            </w:r>
            <w:r w:rsidR="00F32A79">
              <w:rPr>
                <w:webHidden/>
              </w:rPr>
              <w:tab/>
            </w:r>
            <w:r w:rsidR="00F32A79">
              <w:rPr>
                <w:webHidden/>
              </w:rPr>
              <w:fldChar w:fldCharType="begin"/>
            </w:r>
            <w:r w:rsidR="00F32A79">
              <w:rPr>
                <w:webHidden/>
              </w:rPr>
              <w:instrText xml:space="preserve"> PAGEREF _Toc112766633 \h </w:instrText>
            </w:r>
            <w:r w:rsidR="00F32A79">
              <w:rPr>
                <w:webHidden/>
              </w:rPr>
            </w:r>
            <w:r w:rsidR="00F32A79">
              <w:rPr>
                <w:webHidden/>
              </w:rPr>
              <w:fldChar w:fldCharType="separate"/>
            </w:r>
            <w:r w:rsidR="00F32A79">
              <w:rPr>
                <w:webHidden/>
              </w:rPr>
              <w:t>8</w:t>
            </w:r>
            <w:r w:rsidR="00F32A79">
              <w:rPr>
                <w:webHidden/>
              </w:rPr>
              <w:fldChar w:fldCharType="end"/>
            </w:r>
          </w:hyperlink>
        </w:p>
        <w:p w14:paraId="6F011536" w14:textId="6459F536" w:rsidR="00F32A79" w:rsidRDefault="00000000">
          <w:pPr>
            <w:pStyle w:val="TOC3"/>
            <w:rPr>
              <w:rFonts w:asciiTheme="minorHAnsi" w:eastAsiaTheme="minorEastAsia" w:hAnsiTheme="minorHAnsi" w:cstheme="minorBidi"/>
              <w:szCs w:val="22"/>
            </w:rPr>
          </w:pPr>
          <w:hyperlink w:anchor="_Toc112766634" w:history="1">
            <w:r w:rsidR="00F32A79" w:rsidRPr="004A1304">
              <w:rPr>
                <w:rStyle w:val="Hyperlink"/>
              </w:rPr>
              <w:t>Frequency of Risk Assessment</w:t>
            </w:r>
            <w:r w:rsidR="00F32A79">
              <w:rPr>
                <w:webHidden/>
              </w:rPr>
              <w:tab/>
            </w:r>
            <w:r w:rsidR="00F32A79">
              <w:rPr>
                <w:webHidden/>
              </w:rPr>
              <w:fldChar w:fldCharType="begin"/>
            </w:r>
            <w:r w:rsidR="00F32A79">
              <w:rPr>
                <w:webHidden/>
              </w:rPr>
              <w:instrText xml:space="preserve"> PAGEREF _Toc112766634 \h </w:instrText>
            </w:r>
            <w:r w:rsidR="00F32A79">
              <w:rPr>
                <w:webHidden/>
              </w:rPr>
            </w:r>
            <w:r w:rsidR="00F32A79">
              <w:rPr>
                <w:webHidden/>
              </w:rPr>
              <w:fldChar w:fldCharType="separate"/>
            </w:r>
            <w:r w:rsidR="00F32A79">
              <w:rPr>
                <w:webHidden/>
              </w:rPr>
              <w:t>9</w:t>
            </w:r>
            <w:r w:rsidR="00F32A79">
              <w:rPr>
                <w:webHidden/>
              </w:rPr>
              <w:fldChar w:fldCharType="end"/>
            </w:r>
          </w:hyperlink>
        </w:p>
        <w:p w14:paraId="1797A63D" w14:textId="72D65FEC" w:rsidR="00F32A79" w:rsidRDefault="00000000">
          <w:pPr>
            <w:pStyle w:val="TOC2"/>
            <w:rPr>
              <w:rFonts w:asciiTheme="minorHAnsi" w:eastAsiaTheme="minorEastAsia" w:hAnsiTheme="minorHAnsi" w:cstheme="minorBidi"/>
            </w:rPr>
          </w:pPr>
          <w:hyperlink w:anchor="_Toc112766635" w:history="1">
            <w:r w:rsidR="00F32A79" w:rsidRPr="004A1304">
              <w:rPr>
                <w:rStyle w:val="Hyperlink"/>
              </w:rPr>
              <w:t>Nexelus Objectives for Risk Management</w:t>
            </w:r>
            <w:r w:rsidR="00F32A79">
              <w:rPr>
                <w:webHidden/>
              </w:rPr>
              <w:tab/>
            </w:r>
            <w:r w:rsidR="00F32A79">
              <w:rPr>
                <w:webHidden/>
              </w:rPr>
              <w:fldChar w:fldCharType="begin"/>
            </w:r>
            <w:r w:rsidR="00F32A79">
              <w:rPr>
                <w:webHidden/>
              </w:rPr>
              <w:instrText xml:space="preserve"> PAGEREF _Toc112766635 \h </w:instrText>
            </w:r>
            <w:r w:rsidR="00F32A79">
              <w:rPr>
                <w:webHidden/>
              </w:rPr>
            </w:r>
            <w:r w:rsidR="00F32A79">
              <w:rPr>
                <w:webHidden/>
              </w:rPr>
              <w:fldChar w:fldCharType="separate"/>
            </w:r>
            <w:r w:rsidR="00F32A79">
              <w:rPr>
                <w:webHidden/>
              </w:rPr>
              <w:t>10</w:t>
            </w:r>
            <w:r w:rsidR="00F32A79">
              <w:rPr>
                <w:webHidden/>
              </w:rPr>
              <w:fldChar w:fldCharType="end"/>
            </w:r>
          </w:hyperlink>
        </w:p>
        <w:p w14:paraId="2FD1421C" w14:textId="63E4FEB4" w:rsidR="00F32A79" w:rsidRDefault="00000000">
          <w:pPr>
            <w:pStyle w:val="TOC2"/>
            <w:rPr>
              <w:rFonts w:asciiTheme="minorHAnsi" w:eastAsiaTheme="minorEastAsia" w:hAnsiTheme="minorHAnsi" w:cstheme="minorBidi"/>
            </w:rPr>
          </w:pPr>
          <w:hyperlink w:anchor="_Toc112766636" w:history="1">
            <w:r w:rsidR="00F32A79" w:rsidRPr="004A1304">
              <w:rPr>
                <w:rStyle w:val="Hyperlink"/>
              </w:rPr>
              <w:t>Risk Treatment Plan</w:t>
            </w:r>
            <w:r w:rsidR="00F32A79">
              <w:rPr>
                <w:webHidden/>
              </w:rPr>
              <w:tab/>
            </w:r>
            <w:r w:rsidR="00F32A79">
              <w:rPr>
                <w:webHidden/>
              </w:rPr>
              <w:fldChar w:fldCharType="begin"/>
            </w:r>
            <w:r w:rsidR="00F32A79">
              <w:rPr>
                <w:webHidden/>
              </w:rPr>
              <w:instrText xml:space="preserve"> PAGEREF _Toc112766636 \h </w:instrText>
            </w:r>
            <w:r w:rsidR="00F32A79">
              <w:rPr>
                <w:webHidden/>
              </w:rPr>
            </w:r>
            <w:r w:rsidR="00F32A79">
              <w:rPr>
                <w:webHidden/>
              </w:rPr>
              <w:fldChar w:fldCharType="separate"/>
            </w:r>
            <w:r w:rsidR="00F32A79">
              <w:rPr>
                <w:webHidden/>
              </w:rPr>
              <w:t>11</w:t>
            </w:r>
            <w:r w:rsidR="00F32A79">
              <w:rPr>
                <w:webHidden/>
              </w:rPr>
              <w:fldChar w:fldCharType="end"/>
            </w:r>
          </w:hyperlink>
        </w:p>
        <w:p w14:paraId="09E1FEBF" w14:textId="1D9EBA8A" w:rsidR="00F32A79" w:rsidRDefault="00000000">
          <w:pPr>
            <w:pStyle w:val="TOC3"/>
            <w:rPr>
              <w:rFonts w:asciiTheme="minorHAnsi" w:eastAsiaTheme="minorEastAsia" w:hAnsiTheme="minorHAnsi" w:cstheme="minorBidi"/>
              <w:szCs w:val="22"/>
            </w:rPr>
          </w:pPr>
          <w:hyperlink w:anchor="_Toc112766637" w:history="1">
            <w:r w:rsidR="00F32A79" w:rsidRPr="004A1304">
              <w:rPr>
                <w:rStyle w:val="Hyperlink"/>
              </w:rPr>
              <w:t>Goals of Risk Management at Nexelus</w:t>
            </w:r>
            <w:r w:rsidR="00F32A79">
              <w:rPr>
                <w:webHidden/>
              </w:rPr>
              <w:tab/>
            </w:r>
            <w:r w:rsidR="00F32A79">
              <w:rPr>
                <w:webHidden/>
              </w:rPr>
              <w:fldChar w:fldCharType="begin"/>
            </w:r>
            <w:r w:rsidR="00F32A79">
              <w:rPr>
                <w:webHidden/>
              </w:rPr>
              <w:instrText xml:space="preserve"> PAGEREF _Toc112766637 \h </w:instrText>
            </w:r>
            <w:r w:rsidR="00F32A79">
              <w:rPr>
                <w:webHidden/>
              </w:rPr>
            </w:r>
            <w:r w:rsidR="00F32A79">
              <w:rPr>
                <w:webHidden/>
              </w:rPr>
              <w:fldChar w:fldCharType="separate"/>
            </w:r>
            <w:r w:rsidR="00F32A79">
              <w:rPr>
                <w:webHidden/>
              </w:rPr>
              <w:t>11</w:t>
            </w:r>
            <w:r w:rsidR="00F32A79">
              <w:rPr>
                <w:webHidden/>
              </w:rPr>
              <w:fldChar w:fldCharType="end"/>
            </w:r>
          </w:hyperlink>
        </w:p>
        <w:p w14:paraId="3DF69F4F" w14:textId="442374DE" w:rsidR="00F32A79" w:rsidRDefault="00000000">
          <w:pPr>
            <w:pStyle w:val="TOC3"/>
            <w:rPr>
              <w:rFonts w:asciiTheme="minorHAnsi" w:eastAsiaTheme="minorEastAsia" w:hAnsiTheme="minorHAnsi" w:cstheme="minorBidi"/>
              <w:szCs w:val="22"/>
            </w:rPr>
          </w:pPr>
          <w:hyperlink w:anchor="_Toc112766638" w:history="1">
            <w:r w:rsidR="00F32A79" w:rsidRPr="004A1304">
              <w:rPr>
                <w:rStyle w:val="Hyperlink"/>
              </w:rPr>
              <w:t>What Benefits Will a Risk Management Plan provide?</w:t>
            </w:r>
            <w:r w:rsidR="00F32A79">
              <w:rPr>
                <w:webHidden/>
              </w:rPr>
              <w:tab/>
            </w:r>
            <w:r w:rsidR="00F32A79">
              <w:rPr>
                <w:webHidden/>
              </w:rPr>
              <w:fldChar w:fldCharType="begin"/>
            </w:r>
            <w:r w:rsidR="00F32A79">
              <w:rPr>
                <w:webHidden/>
              </w:rPr>
              <w:instrText xml:space="preserve"> PAGEREF _Toc112766638 \h </w:instrText>
            </w:r>
            <w:r w:rsidR="00F32A79">
              <w:rPr>
                <w:webHidden/>
              </w:rPr>
            </w:r>
            <w:r w:rsidR="00F32A79">
              <w:rPr>
                <w:webHidden/>
              </w:rPr>
              <w:fldChar w:fldCharType="separate"/>
            </w:r>
            <w:r w:rsidR="00F32A79">
              <w:rPr>
                <w:webHidden/>
              </w:rPr>
              <w:t>11</w:t>
            </w:r>
            <w:r w:rsidR="00F32A79">
              <w:rPr>
                <w:webHidden/>
              </w:rPr>
              <w:fldChar w:fldCharType="end"/>
            </w:r>
          </w:hyperlink>
        </w:p>
        <w:p w14:paraId="394A5CD6" w14:textId="37F54337" w:rsidR="00F32A79" w:rsidRDefault="00000000">
          <w:pPr>
            <w:pStyle w:val="TOC2"/>
            <w:rPr>
              <w:rFonts w:asciiTheme="minorHAnsi" w:eastAsiaTheme="minorEastAsia" w:hAnsiTheme="minorHAnsi" w:cstheme="minorBidi"/>
            </w:rPr>
          </w:pPr>
          <w:hyperlink w:anchor="_Toc112766639" w:history="1">
            <w:r w:rsidR="00F32A79" w:rsidRPr="004A1304">
              <w:rPr>
                <w:rStyle w:val="Hyperlink"/>
              </w:rPr>
              <w:t>Risk Management Structure and Responsibilities</w:t>
            </w:r>
            <w:r w:rsidR="00F32A79">
              <w:rPr>
                <w:webHidden/>
              </w:rPr>
              <w:tab/>
            </w:r>
            <w:r w:rsidR="00F32A79">
              <w:rPr>
                <w:webHidden/>
              </w:rPr>
              <w:fldChar w:fldCharType="begin"/>
            </w:r>
            <w:r w:rsidR="00F32A79">
              <w:rPr>
                <w:webHidden/>
              </w:rPr>
              <w:instrText xml:space="preserve"> PAGEREF _Toc112766639 \h </w:instrText>
            </w:r>
            <w:r w:rsidR="00F32A79">
              <w:rPr>
                <w:webHidden/>
              </w:rPr>
            </w:r>
            <w:r w:rsidR="00F32A79">
              <w:rPr>
                <w:webHidden/>
              </w:rPr>
              <w:fldChar w:fldCharType="separate"/>
            </w:r>
            <w:r w:rsidR="00F32A79">
              <w:rPr>
                <w:webHidden/>
              </w:rPr>
              <w:t>12</w:t>
            </w:r>
            <w:r w:rsidR="00F32A79">
              <w:rPr>
                <w:webHidden/>
              </w:rPr>
              <w:fldChar w:fldCharType="end"/>
            </w:r>
          </w:hyperlink>
        </w:p>
        <w:p w14:paraId="74D84DFD" w14:textId="37A20895" w:rsidR="00F32A79" w:rsidRDefault="00000000">
          <w:pPr>
            <w:pStyle w:val="TOC3"/>
            <w:rPr>
              <w:rFonts w:asciiTheme="minorHAnsi" w:eastAsiaTheme="minorEastAsia" w:hAnsiTheme="minorHAnsi" w:cstheme="minorBidi"/>
              <w:szCs w:val="22"/>
            </w:rPr>
          </w:pPr>
          <w:hyperlink w:anchor="_Toc112766640" w:history="1">
            <w:r w:rsidR="00F32A79" w:rsidRPr="004A1304">
              <w:rPr>
                <w:rStyle w:val="Hyperlink"/>
              </w:rPr>
              <w:t>Implementation</w:t>
            </w:r>
            <w:r w:rsidR="00F32A79">
              <w:rPr>
                <w:webHidden/>
              </w:rPr>
              <w:tab/>
            </w:r>
            <w:r w:rsidR="00F32A79">
              <w:rPr>
                <w:webHidden/>
              </w:rPr>
              <w:fldChar w:fldCharType="begin"/>
            </w:r>
            <w:r w:rsidR="00F32A79">
              <w:rPr>
                <w:webHidden/>
              </w:rPr>
              <w:instrText xml:space="preserve"> PAGEREF _Toc112766640 \h </w:instrText>
            </w:r>
            <w:r w:rsidR="00F32A79">
              <w:rPr>
                <w:webHidden/>
              </w:rPr>
            </w:r>
            <w:r w:rsidR="00F32A79">
              <w:rPr>
                <w:webHidden/>
              </w:rPr>
              <w:fldChar w:fldCharType="separate"/>
            </w:r>
            <w:r w:rsidR="00F32A79">
              <w:rPr>
                <w:webHidden/>
              </w:rPr>
              <w:t>12</w:t>
            </w:r>
            <w:r w:rsidR="00F32A79">
              <w:rPr>
                <w:webHidden/>
              </w:rPr>
              <w:fldChar w:fldCharType="end"/>
            </w:r>
          </w:hyperlink>
        </w:p>
        <w:p w14:paraId="2934D15B" w14:textId="4356870D" w:rsidR="00F32A79" w:rsidRDefault="00000000">
          <w:pPr>
            <w:pStyle w:val="TOC3"/>
            <w:rPr>
              <w:rFonts w:asciiTheme="minorHAnsi" w:eastAsiaTheme="minorEastAsia" w:hAnsiTheme="minorHAnsi" w:cstheme="minorBidi"/>
              <w:szCs w:val="22"/>
            </w:rPr>
          </w:pPr>
          <w:hyperlink w:anchor="_Toc112766641" w:history="1">
            <w:r w:rsidR="00F32A79" w:rsidRPr="004A1304">
              <w:rPr>
                <w:rStyle w:val="Hyperlink"/>
              </w:rPr>
              <w:t>Timeframe</w:t>
            </w:r>
            <w:r w:rsidR="00F32A79">
              <w:rPr>
                <w:webHidden/>
              </w:rPr>
              <w:tab/>
            </w:r>
            <w:r w:rsidR="00F32A79">
              <w:rPr>
                <w:webHidden/>
              </w:rPr>
              <w:fldChar w:fldCharType="begin"/>
            </w:r>
            <w:r w:rsidR="00F32A79">
              <w:rPr>
                <w:webHidden/>
              </w:rPr>
              <w:instrText xml:space="preserve"> PAGEREF _Toc112766641 \h </w:instrText>
            </w:r>
            <w:r w:rsidR="00F32A79">
              <w:rPr>
                <w:webHidden/>
              </w:rPr>
            </w:r>
            <w:r w:rsidR="00F32A79">
              <w:rPr>
                <w:webHidden/>
              </w:rPr>
              <w:fldChar w:fldCharType="separate"/>
            </w:r>
            <w:r w:rsidR="00F32A79">
              <w:rPr>
                <w:webHidden/>
              </w:rPr>
              <w:t>13</w:t>
            </w:r>
            <w:r w:rsidR="00F32A79">
              <w:rPr>
                <w:webHidden/>
              </w:rPr>
              <w:fldChar w:fldCharType="end"/>
            </w:r>
          </w:hyperlink>
        </w:p>
        <w:p w14:paraId="6A506001" w14:textId="51BB4779" w:rsidR="00F32A79" w:rsidRDefault="00000000">
          <w:pPr>
            <w:pStyle w:val="TOC3"/>
            <w:rPr>
              <w:rFonts w:asciiTheme="minorHAnsi" w:eastAsiaTheme="minorEastAsia" w:hAnsiTheme="minorHAnsi" w:cstheme="minorBidi"/>
              <w:szCs w:val="22"/>
            </w:rPr>
          </w:pPr>
          <w:hyperlink w:anchor="_Toc112766642" w:history="1">
            <w:r w:rsidR="00F32A79" w:rsidRPr="004A1304">
              <w:rPr>
                <w:rStyle w:val="Hyperlink"/>
              </w:rPr>
              <w:t>Monitoring and Review</w:t>
            </w:r>
            <w:r w:rsidR="00F32A79">
              <w:rPr>
                <w:webHidden/>
              </w:rPr>
              <w:tab/>
            </w:r>
            <w:r w:rsidR="00F32A79">
              <w:rPr>
                <w:webHidden/>
              </w:rPr>
              <w:fldChar w:fldCharType="begin"/>
            </w:r>
            <w:r w:rsidR="00F32A79">
              <w:rPr>
                <w:webHidden/>
              </w:rPr>
              <w:instrText xml:space="preserve"> PAGEREF _Toc112766642 \h </w:instrText>
            </w:r>
            <w:r w:rsidR="00F32A79">
              <w:rPr>
                <w:webHidden/>
              </w:rPr>
            </w:r>
            <w:r w:rsidR="00F32A79">
              <w:rPr>
                <w:webHidden/>
              </w:rPr>
              <w:fldChar w:fldCharType="separate"/>
            </w:r>
            <w:r w:rsidR="00F32A79">
              <w:rPr>
                <w:webHidden/>
              </w:rPr>
              <w:t>13</w:t>
            </w:r>
            <w:r w:rsidR="00F32A79">
              <w:rPr>
                <w:webHidden/>
              </w:rPr>
              <w:fldChar w:fldCharType="end"/>
            </w:r>
          </w:hyperlink>
        </w:p>
        <w:p w14:paraId="6CC71287" w14:textId="287FFF4D" w:rsidR="00D40E30" w:rsidRDefault="00D40E30">
          <w:r>
            <w:rPr>
              <w:b/>
              <w:bCs/>
              <w:noProof/>
            </w:rPr>
            <w:fldChar w:fldCharType="end"/>
          </w:r>
        </w:p>
      </w:sdtContent>
    </w:sdt>
    <w:p w14:paraId="4F5ACAD0" w14:textId="77777777" w:rsidR="00D40E30" w:rsidRPr="00D40E30" w:rsidRDefault="00D40E30" w:rsidP="00D40E30">
      <w:pPr>
        <w:pStyle w:val="Body"/>
      </w:pPr>
    </w:p>
    <w:p w14:paraId="771F16CB"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2766620"/>
      <w:bookmarkEnd w:id="14"/>
      <w:r>
        <w:lastRenderedPageBreak/>
        <w:t>Scope</w:t>
      </w:r>
      <w:bookmarkEnd w:id="16"/>
      <w:r w:rsidR="000226CD">
        <w:t xml:space="preserve"> </w:t>
      </w:r>
    </w:p>
    <w:p w14:paraId="2704A978" w14:textId="4D317E4D" w:rsidR="005E67FC" w:rsidRDefault="005E67FC" w:rsidP="005E67FC">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057E66A8" w:rsidR="000226CD" w:rsidRPr="00525B5E" w:rsidRDefault="00595B08" w:rsidP="00A709ED">
      <w:pPr>
        <w:pStyle w:val="Body"/>
      </w:pPr>
      <w:r>
        <w:t>Nexelus</w:t>
      </w:r>
      <w:r w:rsidR="005E67FC">
        <w:t xml:space="preserve"> implement</w:t>
      </w:r>
      <w:r w:rsidR="00F32A79">
        <w:t>s</w:t>
      </w:r>
      <w:r w:rsidR="005E67FC">
        <w:t xml:space="preserve"> a robust security program spanning from secure system architecture through training and teaching </w:t>
      </w:r>
      <w:proofErr w:type="gramStart"/>
      <w:r w:rsidR="005E67FC">
        <w:t>employees</w:t>
      </w:r>
      <w:proofErr w:type="gramEnd"/>
      <w:r w:rsidR="005E67FC">
        <w:t xml:space="preserve"> security and privacy best practices. We believe in creating a culture of security awareness and understanding that security doesn’t have to be difficult.</w:t>
      </w:r>
      <w:bookmarkEnd w:id="17"/>
      <w:bookmarkEnd w:id="18"/>
      <w:bookmarkEnd w:id="19"/>
      <w:bookmarkEnd w:id="20"/>
      <w:bookmarkEnd w:id="21"/>
      <w:bookmarkEnd w:id="22"/>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6" w:name="_Toc421999523"/>
      <w:bookmarkStart w:id="27" w:name="_Toc482451140"/>
      <w:bookmarkStart w:id="28" w:name="_Toc84586736"/>
      <w:bookmarkStart w:id="29" w:name="_Toc112766621"/>
      <w:r w:rsidRPr="00A56B8A">
        <w:lastRenderedPageBreak/>
        <w:t>Terms and Definitions</w:t>
      </w:r>
      <w:bookmarkEnd w:id="26"/>
      <w:bookmarkEnd w:id="27"/>
      <w:bookmarkEnd w:id="28"/>
      <w:bookmarkEnd w:id="29"/>
    </w:p>
    <w:p w14:paraId="2AB9F250" w14:textId="5D34DBC6"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following terms and definitions are use</w:t>
      </w:r>
      <w:r w:rsidR="00F32A79">
        <w:rPr>
          <w:rFonts w:cs="Arial"/>
        </w:rPr>
        <w:t>d</w:t>
      </w:r>
      <w:r w:rsidRPr="00D87808">
        <w:rPr>
          <w:rFonts w:cs="Arial"/>
        </w:rPr>
        <w:t xml:space="preserve"> in </w:t>
      </w:r>
      <w:r w:rsidR="00A40AC7">
        <w:rPr>
          <w:rFonts w:cs="Arial"/>
        </w:rPr>
        <w:t>Nexelus Security System (</w:t>
      </w:r>
      <w:proofErr w:type="spellStart"/>
      <w:r w:rsidR="00A40AC7">
        <w:rPr>
          <w:rFonts w:cs="Arial"/>
        </w:rPr>
        <w:t>NSS</w:t>
      </w:r>
      <w:proofErr w:type="spellEnd"/>
      <w:r w:rsidR="00A40AC7">
        <w:rPr>
          <w:rFonts w:cs="Arial"/>
        </w:rPr>
        <w:t>)</w:t>
      </w:r>
      <w:r w:rsidRPr="00D87808">
        <w:rPr>
          <w:rFonts w:cs="Arial"/>
        </w:rPr>
        <w:t xml:space="preserve"> implementation:</w:t>
      </w:r>
    </w:p>
    <w:p w14:paraId="622E3955" w14:textId="622C98C0" w:rsidR="00A40AC7" w:rsidRDefault="00412264" w:rsidP="00412264">
      <w:pPr>
        <w:pStyle w:val="Heading3"/>
      </w:pPr>
      <w:bookmarkStart w:id="30" w:name="_Toc112766622"/>
      <w:r>
        <w:t>Nexelus Security System (NSS)</w:t>
      </w:r>
      <w:bookmarkEnd w:id="30"/>
    </w:p>
    <w:p w14:paraId="0A904F33" w14:textId="42A14588" w:rsidR="00412264" w:rsidRPr="00D87808" w:rsidRDefault="00412264" w:rsidP="00206232">
      <w:pPr>
        <w:rPr>
          <w:rFonts w:cs="Arial"/>
        </w:rPr>
      </w:pPr>
      <w:r>
        <w:rPr>
          <w:rFonts w:cs="Arial"/>
        </w:rPr>
        <w:t xml:space="preserve">All </w:t>
      </w:r>
      <w:r w:rsidR="008C22FA">
        <w:rPr>
          <w:rFonts w:cs="Arial"/>
        </w:rPr>
        <w:t xml:space="preserve">security procedures and policies as defined </w:t>
      </w:r>
      <w:r w:rsidR="00700699">
        <w:rPr>
          <w:rFonts w:cs="Arial"/>
        </w:rPr>
        <w:t>under Security and Compliance Initiative</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1" w:name="_Toc401859112"/>
      <w:bookmarkStart w:id="32" w:name="_Toc421999524"/>
      <w:bookmarkStart w:id="33" w:name="_Toc482451141"/>
      <w:bookmarkStart w:id="34" w:name="_Toc84586737"/>
      <w:bookmarkStart w:id="35" w:name="_Toc112766623"/>
      <w:r w:rsidRPr="00807FF8">
        <w:t>Security Domains</w:t>
      </w:r>
      <w:bookmarkEnd w:id="31"/>
      <w:bookmarkEnd w:id="32"/>
      <w:bookmarkEnd w:id="33"/>
      <w:bookmarkEnd w:id="34"/>
      <w:bookmarkEnd w:id="35"/>
    </w:p>
    <w:p w14:paraId="0351DEBA" w14:textId="3FF53FA8"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6" w:name="_Toc401859113"/>
      <w:bookmarkStart w:id="37" w:name="_Toc421999525"/>
      <w:bookmarkStart w:id="38" w:name="_Toc482451142"/>
      <w:bookmarkStart w:id="39" w:name="_Toc84586738"/>
      <w:bookmarkStart w:id="40" w:name="_Toc112766624"/>
      <w:r>
        <w:t>Nexelus</w:t>
      </w:r>
      <w:r w:rsidR="000226CD" w:rsidRPr="00E65A89">
        <w:t xml:space="preserve"> Staff</w:t>
      </w:r>
      <w:bookmarkEnd w:id="36"/>
      <w:bookmarkEnd w:id="37"/>
      <w:bookmarkEnd w:id="38"/>
      <w:bookmarkEnd w:id="39"/>
      <w:bookmarkEnd w:id="40"/>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1" w:name="_Toc401859114"/>
      <w:bookmarkStart w:id="42" w:name="_Toc421999526"/>
      <w:bookmarkStart w:id="43" w:name="_Toc482451143"/>
      <w:bookmarkStart w:id="44" w:name="_Toc84586739"/>
      <w:bookmarkStart w:id="45" w:name="_Toc112766625"/>
      <w:r w:rsidRPr="0094385D">
        <w:t>Network Services</w:t>
      </w:r>
      <w:bookmarkEnd w:id="41"/>
      <w:bookmarkEnd w:id="42"/>
      <w:bookmarkEnd w:id="43"/>
      <w:bookmarkEnd w:id="44"/>
      <w:bookmarkEnd w:id="45"/>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700699" w:rsidRDefault="000226CD" w:rsidP="00206232">
      <w:pPr>
        <w:pStyle w:val="BulletedListLevel1"/>
        <w:rPr>
          <w:color w:val="auto"/>
        </w:rPr>
      </w:pPr>
      <w:r w:rsidRPr="00700699">
        <w:rPr>
          <w:color w:val="auto"/>
        </w:rPr>
        <w:t>Internet Connectivity from ISP.</w:t>
      </w:r>
    </w:p>
    <w:p w14:paraId="0132B415" w14:textId="77777777" w:rsidR="000226CD" w:rsidRPr="00700699" w:rsidRDefault="000226CD" w:rsidP="00206232">
      <w:pPr>
        <w:pStyle w:val="BulletedListLevel1"/>
        <w:rPr>
          <w:color w:val="auto"/>
        </w:rPr>
      </w:pPr>
      <w:r w:rsidRPr="00700699">
        <w:rPr>
          <w:color w:val="auto"/>
        </w:rPr>
        <w:t>Host based Protection against malware and Virus.</w:t>
      </w:r>
    </w:p>
    <w:p w14:paraId="72E1E754" w14:textId="77777777" w:rsidR="000226CD" w:rsidRPr="00700699" w:rsidRDefault="000226CD" w:rsidP="00206232">
      <w:pPr>
        <w:pStyle w:val="BulletedListLevel1"/>
        <w:rPr>
          <w:color w:val="auto"/>
        </w:rPr>
      </w:pPr>
      <w:r w:rsidRPr="00700699">
        <w:rPr>
          <w:color w:val="auto"/>
        </w:rPr>
        <w:t>Switches</w:t>
      </w:r>
    </w:p>
    <w:p w14:paraId="5F747158" w14:textId="64B46247" w:rsidR="000226CD" w:rsidRPr="00700699" w:rsidRDefault="000226CD" w:rsidP="00206232">
      <w:pPr>
        <w:pStyle w:val="BulletedListLevel1"/>
        <w:rPr>
          <w:color w:val="auto"/>
        </w:rPr>
      </w:pPr>
      <w:r w:rsidRPr="00700699">
        <w:rPr>
          <w:color w:val="auto"/>
        </w:rPr>
        <w:t>Host based Application Control</w:t>
      </w:r>
    </w:p>
    <w:p w14:paraId="112D2DE4" w14:textId="77777777" w:rsidR="000226CD" w:rsidRPr="00700699" w:rsidRDefault="000226CD" w:rsidP="00206232">
      <w:pPr>
        <w:pStyle w:val="BulletedListLevel1"/>
        <w:rPr>
          <w:color w:val="auto"/>
        </w:rPr>
      </w:pPr>
      <w:r w:rsidRPr="00700699">
        <w:rPr>
          <w:color w:val="auto"/>
        </w:rPr>
        <w:t>Active Directory</w:t>
      </w:r>
    </w:p>
    <w:p w14:paraId="0D462D0B" w14:textId="772B2172" w:rsidR="000226CD" w:rsidRPr="00700699" w:rsidRDefault="000226CD" w:rsidP="00206232">
      <w:pPr>
        <w:pStyle w:val="BulletedListLevel1"/>
        <w:rPr>
          <w:color w:val="auto"/>
        </w:rPr>
      </w:pPr>
      <w:r w:rsidRPr="00700699">
        <w:rPr>
          <w:color w:val="auto"/>
        </w:rPr>
        <w:t xml:space="preserve">E-mail Scanning Services </w:t>
      </w:r>
    </w:p>
    <w:p w14:paraId="583AAEB9" w14:textId="77777777" w:rsidR="000226CD" w:rsidRPr="00700699" w:rsidRDefault="000226CD" w:rsidP="00206232">
      <w:pPr>
        <w:pStyle w:val="BulletedListLevel1"/>
        <w:rPr>
          <w:color w:val="auto"/>
        </w:rPr>
      </w:pPr>
      <w:r w:rsidRPr="00700699">
        <w:rPr>
          <w:color w:val="auto"/>
        </w:rPr>
        <w:t>Patch management service to update all servers/workstations.</w:t>
      </w:r>
    </w:p>
    <w:p w14:paraId="5E4DE418" w14:textId="77777777" w:rsidR="000226CD" w:rsidRPr="00700699" w:rsidRDefault="000226CD" w:rsidP="00206232">
      <w:pPr>
        <w:pStyle w:val="BulletedListLevel1"/>
        <w:rPr>
          <w:color w:val="auto"/>
        </w:rPr>
      </w:pPr>
      <w:r w:rsidRPr="00700699">
        <w:rPr>
          <w:color w:val="auto"/>
        </w:rPr>
        <w:t>Application and Database servers.</w:t>
      </w:r>
    </w:p>
    <w:p w14:paraId="6D345458" w14:textId="77777777" w:rsidR="000226CD" w:rsidRPr="00700699" w:rsidRDefault="000226CD" w:rsidP="00206232">
      <w:pPr>
        <w:pStyle w:val="BulletedListLevel1"/>
        <w:rPr>
          <w:color w:val="auto"/>
        </w:rPr>
      </w:pPr>
      <w:r w:rsidRPr="00700699">
        <w:rPr>
          <w:color w:val="auto"/>
        </w:rPr>
        <w:t>Log Management.</w:t>
      </w:r>
    </w:p>
    <w:p w14:paraId="0B9495D4" w14:textId="77777777" w:rsidR="000226CD" w:rsidRPr="00700699" w:rsidRDefault="000226CD" w:rsidP="00206232">
      <w:pPr>
        <w:pStyle w:val="BulletedListLevel1"/>
        <w:rPr>
          <w:color w:val="auto"/>
        </w:rPr>
      </w:pPr>
      <w:r w:rsidRPr="00700699">
        <w:rPr>
          <w:color w:val="auto"/>
        </w:rPr>
        <w:t xml:space="preserve">Biometric Access Control </w:t>
      </w:r>
    </w:p>
    <w:p w14:paraId="6FB8E75E" w14:textId="112918E8" w:rsidR="000226CD" w:rsidRPr="00700699" w:rsidRDefault="000226CD" w:rsidP="00206232">
      <w:pPr>
        <w:pStyle w:val="BulletedListLevel1"/>
        <w:rPr>
          <w:color w:val="auto"/>
        </w:rPr>
      </w:pPr>
      <w:r w:rsidRPr="00700699">
        <w:rPr>
          <w:color w:val="auto"/>
        </w:rPr>
        <w:t>Office 365</w:t>
      </w:r>
    </w:p>
    <w:p w14:paraId="59D758F6" w14:textId="0E59258C" w:rsidR="00BA29B2" w:rsidRDefault="00BA29B2">
      <w:pPr>
        <w:spacing w:before="0" w:after="0"/>
      </w:pPr>
      <w:bookmarkStart w:id="46" w:name="_Toc401859115"/>
      <w:bookmarkStart w:id="47" w:name="_Toc421999527"/>
      <w:bookmarkStart w:id="48" w:name="_Toc482451144"/>
      <w:bookmarkStart w:id="49" w:name="_Toc84586740"/>
      <w:r>
        <w:lastRenderedPageBreak/>
        <w:br w:type="page"/>
      </w:r>
    </w:p>
    <w:p w14:paraId="1B381CF5" w14:textId="4895D647" w:rsidR="00F877DA" w:rsidRDefault="00F877DA" w:rsidP="00E67F36">
      <w:pPr>
        <w:pStyle w:val="Heading1"/>
      </w:pPr>
      <w:bookmarkStart w:id="50" w:name="_Toc112766626"/>
      <w:r>
        <w:lastRenderedPageBreak/>
        <w:t>Risk Management</w:t>
      </w:r>
      <w:bookmarkEnd w:id="50"/>
    </w:p>
    <w:p w14:paraId="374A356A" w14:textId="4C74613D" w:rsidR="007B16B8" w:rsidRPr="00554832" w:rsidRDefault="00595B08" w:rsidP="00554832">
      <w:pPr>
        <w:pStyle w:val="Body"/>
      </w:pPr>
      <w:r>
        <w:t>Nexelus</w:t>
      </w:r>
      <w:r w:rsidR="008648BC" w:rsidRPr="00554832">
        <w:t xml:space="preserve"> recognizes the need for risk management to feature as a consideration in strategic and operational planning, day-to-day management and decision making at all levels in the organization.</w:t>
      </w:r>
    </w:p>
    <w:p w14:paraId="0FFAD4DA" w14:textId="0405A8FB" w:rsidR="008648BC" w:rsidRDefault="00595B08" w:rsidP="00554832">
      <w:pPr>
        <w:pStyle w:val="Body"/>
      </w:pPr>
      <w:r>
        <w:t>Nexelus</w:t>
      </w:r>
      <w:r w:rsidR="001C6FE7" w:rsidRPr="00554832">
        <w:t xml:space="preserve"> is committed to managing and minimizing risk by identifying, analyzing, </w:t>
      </w:r>
      <w:r w:rsidR="00700699" w:rsidRPr="00554832">
        <w:t>evaluating,</w:t>
      </w:r>
      <w:r w:rsidR="001C6FE7" w:rsidRPr="00554832">
        <w:t xml:space="preserve"> and treating exposures that may impact on the </w:t>
      </w:r>
      <w:r w:rsidR="00C444E3" w:rsidRPr="00554832">
        <w:t xml:space="preserve">organization </w:t>
      </w:r>
      <w:r w:rsidR="001C6FE7" w:rsidRPr="00554832">
        <w:t xml:space="preserve">achieving its objectives and/or the continued efficiency and effectiveness of its operations. </w:t>
      </w:r>
      <w:r>
        <w:t>Nexelus</w:t>
      </w:r>
      <w:r w:rsidR="001C6FE7" w:rsidRPr="00554832">
        <w:t xml:space="preserve"> incorporate</w:t>
      </w:r>
      <w:r w:rsidR="005833A4">
        <w:t>s</w:t>
      </w:r>
      <w:r w:rsidR="001C6FE7" w:rsidRPr="00554832">
        <w:t xml:space="preserve"> risk management into its institutional planning and decision-making processes. Risk management </w:t>
      </w:r>
      <w:r w:rsidR="00554832" w:rsidRPr="00554832">
        <w:t>is</w:t>
      </w:r>
      <w:r w:rsidR="001C6FE7" w:rsidRPr="00554832">
        <w:t xml:space="preserve"> included as a consideration in </w:t>
      </w:r>
      <w:r w:rsidR="00554832" w:rsidRPr="00554832">
        <w:t>development,</w:t>
      </w:r>
      <w:r w:rsidR="001C6FE7" w:rsidRPr="00554832">
        <w:t xml:space="preserve"> and operational planning as a delegated line management responsibility. </w:t>
      </w:r>
      <w:r>
        <w:t>Nexelus</w:t>
      </w:r>
      <w:r w:rsidR="00554832" w:rsidRPr="00554832">
        <w:t xml:space="preserve"> </w:t>
      </w:r>
      <w:r w:rsidR="001C6FE7" w:rsidRPr="00554832">
        <w:t>staff must implement risk management according to relevant legislative requirements and appropriate risk management standards.</w:t>
      </w:r>
    </w:p>
    <w:p w14:paraId="3037B138" w14:textId="4A1103B7" w:rsidR="00554832" w:rsidRDefault="0055167B" w:rsidP="00554832">
      <w:pPr>
        <w:pStyle w:val="Body"/>
      </w:pPr>
      <w:r w:rsidRPr="0055167B">
        <w:t xml:space="preserve">Risk assessments can be conducted on any entity within </w:t>
      </w:r>
      <w:r w:rsidR="00595B08">
        <w:t>Nexelus</w:t>
      </w:r>
      <w:r w:rsidRPr="0055167B">
        <w:t xml:space="preserve"> or any outside entity that has signed a </w:t>
      </w:r>
      <w:r w:rsidR="00AB1D0D" w:rsidRPr="0055167B">
        <w:t>Third-Party</w:t>
      </w:r>
      <w:r w:rsidRPr="0055167B">
        <w:t xml:space="preserve"> Agreement with </w:t>
      </w:r>
      <w:r w:rsidR="00595B08">
        <w:t>Nexelus</w:t>
      </w:r>
      <w:r w:rsidRPr="0055167B">
        <w:t xml:space="preserve">. RAs can be conducted on any information system, to include services, applications, servers, and networks, and any process or procedure by which these systems are administered and/or maintained. </w:t>
      </w:r>
    </w:p>
    <w:p w14:paraId="1EFD69D5" w14:textId="72BED885" w:rsidR="00A90E2C" w:rsidRDefault="00CB0065" w:rsidP="00CB0065">
      <w:pPr>
        <w:pStyle w:val="Heading2"/>
      </w:pPr>
      <w:bookmarkStart w:id="51" w:name="_Toc112766627"/>
      <w:r>
        <w:lastRenderedPageBreak/>
        <w:t>Policy</w:t>
      </w:r>
      <w:bookmarkEnd w:id="51"/>
    </w:p>
    <w:p w14:paraId="07378EAA" w14:textId="047B701D" w:rsidR="00CB0065" w:rsidRPr="00CB0065" w:rsidRDefault="00A8041F" w:rsidP="00CB0065">
      <w:pPr>
        <w:pStyle w:val="Body"/>
      </w:pPr>
      <w:r w:rsidRPr="00A8041F">
        <w:t xml:space="preserve">The execution, development and implementation of remediation programs by </w:t>
      </w:r>
      <w:r w:rsidR="00404AA7">
        <w:t>Nexelus Security System (</w:t>
      </w:r>
      <w:proofErr w:type="spellStart"/>
      <w:r w:rsidR="00404AA7">
        <w:t>NSS</w:t>
      </w:r>
      <w:proofErr w:type="spellEnd"/>
      <w:r w:rsidR="00404AA7">
        <w:t xml:space="preserve">) Team </w:t>
      </w:r>
      <w:r w:rsidRPr="00A8041F">
        <w:t xml:space="preserve">for </w:t>
      </w:r>
      <w:r w:rsidR="00595B08">
        <w:t>Nexelus</w:t>
      </w:r>
      <w:r w:rsidRPr="00A8041F">
        <w:t xml:space="preserve"> informational assets, quality and services.  Employees are expected to cooperate fully with any risk assessment being conducted on all informational assets for which they are held accountable. Employees are further expected to work with the </w:t>
      </w:r>
      <w:r w:rsidR="00404AA7">
        <w:t>Nexelus Security System (</w:t>
      </w:r>
      <w:proofErr w:type="spellStart"/>
      <w:r w:rsidR="00404AA7">
        <w:t>NSS</w:t>
      </w:r>
      <w:proofErr w:type="spellEnd"/>
      <w:r w:rsidR="00404AA7">
        <w:t xml:space="preserve">) Team </w:t>
      </w:r>
      <w:r w:rsidRPr="00A8041F">
        <w:t>in the development of a remediation plan.</w:t>
      </w:r>
    </w:p>
    <w:p w14:paraId="7DE057E3" w14:textId="3F055D72" w:rsidR="00CB0065" w:rsidRDefault="004210B8" w:rsidP="004210B8">
      <w:pPr>
        <w:pStyle w:val="Heading2"/>
      </w:pPr>
      <w:bookmarkStart w:id="52" w:name="_Toc112766628"/>
      <w:r>
        <w:lastRenderedPageBreak/>
        <w:t>Procedure for Risk Assessment</w:t>
      </w:r>
      <w:bookmarkEnd w:id="52"/>
    </w:p>
    <w:p w14:paraId="41E0DD8E" w14:textId="3E42A68E" w:rsidR="0023706E" w:rsidRDefault="0023706E" w:rsidP="0023706E">
      <w:r>
        <w:t xml:space="preserve">The risk assessment procedure of </w:t>
      </w:r>
      <w:r w:rsidR="00595B08">
        <w:t>Nexelus</w:t>
      </w:r>
      <w:r>
        <w:t xml:space="preserve"> is as follows:</w:t>
      </w:r>
    </w:p>
    <w:p w14:paraId="7BA1602B" w14:textId="77777777" w:rsidR="006A7168" w:rsidRDefault="006A7168" w:rsidP="006A7168">
      <w:pPr>
        <w:pStyle w:val="Heading3"/>
      </w:pPr>
      <w:bookmarkStart w:id="53" w:name="_Toc112766629"/>
      <w:r>
        <w:t>Risk Identifying Procedure</w:t>
      </w:r>
      <w:bookmarkEnd w:id="53"/>
    </w:p>
    <w:p w14:paraId="78F349A7" w14:textId="796AED55" w:rsidR="006A7168" w:rsidRDefault="006A7168" w:rsidP="006A7168">
      <w:r>
        <w:t xml:space="preserve">Following is the process of identifying the risk on informational assets of </w:t>
      </w:r>
      <w:r w:rsidR="00595B08">
        <w:t>Nexelus</w:t>
      </w:r>
      <w:r>
        <w:t>.</w:t>
      </w:r>
    </w:p>
    <w:p w14:paraId="285D8B93" w14:textId="3E52516F" w:rsidR="006A7168" w:rsidRDefault="006A7168" w:rsidP="006A7168">
      <w:r>
        <w:t>Identification of Informational Assets</w:t>
      </w:r>
      <w:r w:rsidR="00724F95">
        <w:t>:</w:t>
      </w:r>
    </w:p>
    <w:p w14:paraId="27C03C47" w14:textId="45E0804E" w:rsidR="006A7168" w:rsidRDefault="00F13E92" w:rsidP="006A7168">
      <w:proofErr w:type="spellStart"/>
      <w:r>
        <w:t>NSS</w:t>
      </w:r>
      <w:proofErr w:type="spellEnd"/>
      <w:r w:rsidR="006A7168">
        <w:t xml:space="preserve"> </w:t>
      </w:r>
      <w:r w:rsidR="00404AA7">
        <w:t xml:space="preserve">Team </w:t>
      </w:r>
      <w:r w:rsidR="006A7168">
        <w:t xml:space="preserve">identifies the informational assets owned by </w:t>
      </w:r>
      <w:r w:rsidR="00595B08">
        <w:t>Nexelus</w:t>
      </w:r>
      <w:r w:rsidR="006A7168">
        <w:t xml:space="preserve">. These assets are listed in our </w:t>
      </w:r>
      <w:r w:rsidR="00595B08">
        <w:t>Nexelus</w:t>
      </w:r>
      <w:r w:rsidR="006A7168">
        <w:t xml:space="preserve"> Asset Register. These assets are divided into following categories:</w:t>
      </w:r>
    </w:p>
    <w:p w14:paraId="14D53A46" w14:textId="77777777" w:rsidR="006A7168" w:rsidRDefault="006A7168" w:rsidP="006A7168">
      <w:r>
        <w:t>•</w:t>
      </w:r>
      <w:r>
        <w:tab/>
        <w:t>Information</w:t>
      </w:r>
    </w:p>
    <w:p w14:paraId="53295809" w14:textId="77777777" w:rsidR="006A7168" w:rsidRDefault="006A7168" w:rsidP="006A7168">
      <w:r>
        <w:t>•</w:t>
      </w:r>
      <w:r>
        <w:tab/>
        <w:t>Paper</w:t>
      </w:r>
    </w:p>
    <w:p w14:paraId="74232B7B" w14:textId="77777777" w:rsidR="006A7168" w:rsidRDefault="006A7168" w:rsidP="006A7168">
      <w:r>
        <w:t>•</w:t>
      </w:r>
      <w:r>
        <w:tab/>
        <w:t>People</w:t>
      </w:r>
    </w:p>
    <w:p w14:paraId="04480233" w14:textId="77777777" w:rsidR="006A7168" w:rsidRDefault="006A7168" w:rsidP="006A7168">
      <w:r>
        <w:t>•</w:t>
      </w:r>
      <w:r>
        <w:tab/>
        <w:t>Software</w:t>
      </w:r>
    </w:p>
    <w:p w14:paraId="59892363" w14:textId="77777777" w:rsidR="006A7168" w:rsidRDefault="006A7168" w:rsidP="006A7168">
      <w:r>
        <w:t>•</w:t>
      </w:r>
      <w:r>
        <w:tab/>
        <w:t>Hardware/ Physical</w:t>
      </w:r>
    </w:p>
    <w:p w14:paraId="7D1F6407" w14:textId="77777777" w:rsidR="006A7168" w:rsidRDefault="006A7168" w:rsidP="006A7168">
      <w:r>
        <w:t xml:space="preserve">Each asset is evaluated </w:t>
      </w:r>
      <w:proofErr w:type="gramStart"/>
      <w:r>
        <w:t>on the basis of</w:t>
      </w:r>
      <w:proofErr w:type="gramEnd"/>
      <w:r>
        <w:t xml:space="preserve"> CIA (Confidentiality, Integrity and Availability). </w:t>
      </w:r>
    </w:p>
    <w:p w14:paraId="384D634B" w14:textId="0FC6648F" w:rsidR="006A7168" w:rsidRDefault="006A7168" w:rsidP="006A7168">
      <w:r>
        <w:t xml:space="preserve">Asset Value = </w:t>
      </w:r>
      <w:r w:rsidR="0050649D">
        <w:t>C</w:t>
      </w:r>
      <w:r w:rsidR="0050649D" w:rsidRPr="00F57D54">
        <w:rPr>
          <w:shd w:val="clear" w:color="auto" w:fill="D9D9D9" w:themeFill="background1" w:themeFillShade="D9"/>
        </w:rPr>
        <w:t>(</w:t>
      </w:r>
      <w:proofErr w:type="spellStart"/>
      <w:r w:rsidR="0050649D" w:rsidRPr="00F57D54">
        <w:rPr>
          <w:shd w:val="clear" w:color="auto" w:fill="D9D9D9" w:themeFill="background1" w:themeFillShade="D9"/>
        </w:rPr>
        <w:t>onfidentiality</w:t>
      </w:r>
      <w:proofErr w:type="spellEnd"/>
      <w:r w:rsidR="0050649D" w:rsidRPr="00F57D54">
        <w:rPr>
          <w:shd w:val="clear" w:color="auto" w:fill="D9D9D9" w:themeFill="background1" w:themeFillShade="D9"/>
        </w:rPr>
        <w:t>)</w:t>
      </w:r>
      <w:r w:rsidR="0050649D">
        <w:t xml:space="preserve"> * I</w:t>
      </w:r>
      <w:r w:rsidR="0050649D" w:rsidRPr="00F57D54">
        <w:rPr>
          <w:shd w:val="clear" w:color="auto" w:fill="D9D9D9" w:themeFill="background1" w:themeFillShade="D9"/>
        </w:rPr>
        <w:t>(</w:t>
      </w:r>
      <w:proofErr w:type="spellStart"/>
      <w:r w:rsidR="0050649D" w:rsidRPr="00F57D54">
        <w:rPr>
          <w:shd w:val="clear" w:color="auto" w:fill="D9D9D9" w:themeFill="background1" w:themeFillShade="D9"/>
        </w:rPr>
        <w:t>ntegrity</w:t>
      </w:r>
      <w:proofErr w:type="spellEnd"/>
      <w:r w:rsidR="0050649D" w:rsidRPr="00F57D54">
        <w:rPr>
          <w:shd w:val="clear" w:color="auto" w:fill="D9D9D9" w:themeFill="background1" w:themeFillShade="D9"/>
        </w:rPr>
        <w:t>)</w:t>
      </w:r>
      <w:r w:rsidR="0050649D">
        <w:t xml:space="preserve"> * A</w:t>
      </w:r>
      <w:r w:rsidR="0050649D" w:rsidRPr="00F57D54">
        <w:rPr>
          <w:shd w:val="clear" w:color="auto" w:fill="D9D9D9" w:themeFill="background1" w:themeFillShade="D9"/>
        </w:rPr>
        <w:t>(</w:t>
      </w:r>
      <w:proofErr w:type="spellStart"/>
      <w:r w:rsidR="0050649D" w:rsidRPr="00F57D54">
        <w:rPr>
          <w:shd w:val="clear" w:color="auto" w:fill="D9D9D9" w:themeFill="background1" w:themeFillShade="D9"/>
        </w:rPr>
        <w:t>vailability</w:t>
      </w:r>
      <w:proofErr w:type="spellEnd"/>
      <w:r w:rsidR="0050649D" w:rsidRPr="00F57D54">
        <w:rPr>
          <w:shd w:val="clear" w:color="auto" w:fill="D9D9D9" w:themeFill="background1" w:themeFillShade="D9"/>
        </w:rPr>
        <w:t>)</w:t>
      </w:r>
      <w:r w:rsidR="0050649D">
        <w:t>.</w:t>
      </w:r>
    </w:p>
    <w:p w14:paraId="0BE70CBD" w14:textId="77777777" w:rsidR="006A7168" w:rsidRDefault="006A7168" w:rsidP="006A7168">
      <w:r>
        <w:t>Each of these asset parameters are assigned criticality values as Low, Medium and High.</w:t>
      </w:r>
    </w:p>
    <w:p w14:paraId="39E075FE" w14:textId="77777777" w:rsidR="006A7168" w:rsidRDefault="006A7168" w:rsidP="006A7168">
      <w:r>
        <w:t>Low = 1, Medium = 2, High = 3</w:t>
      </w:r>
    </w:p>
    <w:p w14:paraId="731B681D" w14:textId="77777777" w:rsidR="006A7168" w:rsidRDefault="006A7168" w:rsidP="006A7168">
      <w:r>
        <w:t>If Asset Value is greater 18 then the asset score is 3, If Asset Value is greater than 6 and less than 18 then asset score is 2 else it will be one.</w:t>
      </w:r>
    </w:p>
    <w:p w14:paraId="7D760E60" w14:textId="3A485807" w:rsidR="006A7168" w:rsidRDefault="006A7168" w:rsidP="006A7168">
      <w:r>
        <w:t xml:space="preserve">Assets having asset </w:t>
      </w:r>
      <w:proofErr w:type="gramStart"/>
      <w:r>
        <w:t>score</w:t>
      </w:r>
      <w:proofErr w:type="gramEnd"/>
      <w:r>
        <w:t xml:space="preserve"> 2 and 3 are critical to </w:t>
      </w:r>
      <w:r w:rsidR="00595B08">
        <w:t>Nexelus</w:t>
      </w:r>
      <w:r>
        <w:t xml:space="preserve">. </w:t>
      </w:r>
    </w:p>
    <w:p w14:paraId="50143339" w14:textId="51E91498" w:rsidR="0023706E" w:rsidRDefault="006A7168" w:rsidP="006A7168">
      <w:r w:rsidRPr="00704D4F">
        <w:rPr>
          <w:b/>
          <w:bCs/>
        </w:rPr>
        <w:t>Reference</w:t>
      </w:r>
      <w:r>
        <w:t xml:space="preserve">: List of Assets </w:t>
      </w:r>
      <w:r w:rsidR="00595B08">
        <w:t>Nexelus</w:t>
      </w:r>
    </w:p>
    <w:p w14:paraId="175DFE8E" w14:textId="77777777" w:rsidR="00771CFF" w:rsidRDefault="00771CFF" w:rsidP="008155F6">
      <w:pPr>
        <w:pStyle w:val="Heading4"/>
      </w:pPr>
      <w:r>
        <w:t>Asset Risk Assessment</w:t>
      </w:r>
    </w:p>
    <w:p w14:paraId="0BFB5DFD" w14:textId="10F8DEA2" w:rsidR="00771CFF" w:rsidRDefault="00771CFF" w:rsidP="00771CFF">
      <w:pPr>
        <w:pStyle w:val="Body"/>
      </w:pPr>
      <w:r>
        <w:t xml:space="preserve">After having a complete asset </w:t>
      </w:r>
      <w:proofErr w:type="gramStart"/>
      <w:r>
        <w:t>register</w:t>
      </w:r>
      <w:proofErr w:type="gramEnd"/>
      <w:r>
        <w:t xml:space="preserve"> we develop Asset Risk Assessment Workbook. Possible risks associated with each asset and its vulnerabilities are identified. The risk is assessed </w:t>
      </w:r>
      <w:proofErr w:type="gramStart"/>
      <w:r>
        <w:t>on the basis of</w:t>
      </w:r>
      <w:proofErr w:type="gramEnd"/>
      <w:r>
        <w:t xml:space="preserve"> risk probability and its impact on the company. The definitions of Threats and Vulnerabilities are as follow at </w:t>
      </w:r>
      <w:r w:rsidR="00595B08">
        <w:t>Nexelus</w:t>
      </w:r>
      <w:r>
        <w:t>:</w:t>
      </w:r>
    </w:p>
    <w:p w14:paraId="45516291" w14:textId="69691F96" w:rsidR="00771CFF" w:rsidRPr="00591169" w:rsidRDefault="00771CFF" w:rsidP="00771CFF">
      <w:pPr>
        <w:pStyle w:val="Body"/>
        <w:rPr>
          <w:b/>
          <w:bCs/>
        </w:rPr>
      </w:pPr>
      <w:r w:rsidRPr="00591169">
        <w:rPr>
          <w:b/>
          <w:bCs/>
        </w:rPr>
        <w:t xml:space="preserve">Threats </w:t>
      </w:r>
    </w:p>
    <w:p w14:paraId="5E3F1C3B" w14:textId="77777777" w:rsidR="00771CFF" w:rsidRDefault="00771CFF" w:rsidP="00771CFF">
      <w:pPr>
        <w:pStyle w:val="Body"/>
      </w:pPr>
      <w:r>
        <w:t xml:space="preserve">            Damage or loss to information assets</w:t>
      </w:r>
    </w:p>
    <w:p w14:paraId="362AEF2E" w14:textId="00EDB36F" w:rsidR="00771CFF" w:rsidRPr="008155F6" w:rsidRDefault="00771CFF" w:rsidP="00771CFF">
      <w:pPr>
        <w:pStyle w:val="Body"/>
        <w:rPr>
          <w:b/>
          <w:bCs/>
        </w:rPr>
      </w:pPr>
      <w:r w:rsidRPr="008155F6">
        <w:rPr>
          <w:b/>
          <w:bCs/>
        </w:rPr>
        <w:t xml:space="preserve">Vulnerability </w:t>
      </w:r>
    </w:p>
    <w:p w14:paraId="28269932" w14:textId="2A65C75A" w:rsidR="00771CFF" w:rsidRDefault="00771CFF" w:rsidP="00771CFF">
      <w:pPr>
        <w:pStyle w:val="Body"/>
      </w:pPr>
      <w:r>
        <w:t xml:space="preserve">         </w:t>
      </w:r>
      <w:r w:rsidR="00931D51">
        <w:t xml:space="preserve">    </w:t>
      </w:r>
      <w:r>
        <w:t>Weak links that could be exploited by the threats</w:t>
      </w:r>
    </w:p>
    <w:p w14:paraId="6BCFD2B3" w14:textId="77777777" w:rsidR="00771CFF" w:rsidRPr="00591169" w:rsidRDefault="00771CFF" w:rsidP="00771CFF">
      <w:pPr>
        <w:pStyle w:val="Body"/>
        <w:rPr>
          <w:b/>
          <w:bCs/>
        </w:rPr>
      </w:pPr>
      <w:r w:rsidRPr="00591169">
        <w:rPr>
          <w:b/>
          <w:bCs/>
        </w:rPr>
        <w:t>Asset risk rating = Asset Score * Probability * Impact</w:t>
      </w:r>
    </w:p>
    <w:p w14:paraId="1ED31E6E" w14:textId="77777777" w:rsidR="00771CFF" w:rsidRDefault="00771CFF" w:rsidP="00771CFF">
      <w:pPr>
        <w:pStyle w:val="Body"/>
      </w:pPr>
      <w:r>
        <w:t xml:space="preserve">Asset score is derived from the List of Asset. Probability can take following values (High = 3, Medium = 2 and Low =1). The impact can also be categorized as (High = 3, Medium = 2 and Low =1). </w:t>
      </w:r>
    </w:p>
    <w:p w14:paraId="2443301D" w14:textId="77777777" w:rsidR="00771CFF" w:rsidRDefault="00771CFF" w:rsidP="00771CFF">
      <w:pPr>
        <w:pStyle w:val="Body"/>
      </w:pPr>
      <w:r>
        <w:lastRenderedPageBreak/>
        <w:t>For the risk treatment we do one or multiple of the following: Reduction, Avoidance, and Transfer.</w:t>
      </w:r>
    </w:p>
    <w:p w14:paraId="40998D52" w14:textId="77777777" w:rsidR="00771CFF" w:rsidRPr="00591169" w:rsidRDefault="00771CFF" w:rsidP="00771CFF">
      <w:pPr>
        <w:pStyle w:val="Body"/>
        <w:rPr>
          <w:b/>
          <w:bCs/>
        </w:rPr>
      </w:pPr>
      <w:r w:rsidRPr="00591169">
        <w:rPr>
          <w:b/>
          <w:bCs/>
        </w:rPr>
        <w:t>Reduction:</w:t>
      </w:r>
    </w:p>
    <w:p w14:paraId="5DCF52E3" w14:textId="2674C23E" w:rsidR="00771CFF" w:rsidRDefault="00771CFF" w:rsidP="00771CFF">
      <w:pPr>
        <w:pStyle w:val="Body"/>
      </w:pPr>
      <w:r>
        <w:t xml:space="preserve">These are the measures to reduce the occurrence of certain risk at </w:t>
      </w:r>
      <w:r w:rsidR="00595B08">
        <w:t>Nexelus</w:t>
      </w:r>
      <w:r w:rsidR="009819FF">
        <w:t xml:space="preserve"> </w:t>
      </w:r>
      <w:r>
        <w:t xml:space="preserve">assets. </w:t>
      </w:r>
    </w:p>
    <w:p w14:paraId="75ABAEF8" w14:textId="77777777" w:rsidR="00771CFF" w:rsidRPr="00591169" w:rsidRDefault="00771CFF" w:rsidP="00771CFF">
      <w:pPr>
        <w:pStyle w:val="Body"/>
        <w:rPr>
          <w:b/>
          <w:bCs/>
        </w:rPr>
      </w:pPr>
      <w:r w:rsidRPr="00591169">
        <w:rPr>
          <w:b/>
          <w:bCs/>
        </w:rPr>
        <w:t>Avoidance:</w:t>
      </w:r>
    </w:p>
    <w:p w14:paraId="56645E7F" w14:textId="77777777" w:rsidR="00771CFF" w:rsidRDefault="00771CFF" w:rsidP="00771CFF">
      <w:pPr>
        <w:pStyle w:val="Body"/>
      </w:pPr>
      <w:r>
        <w:t xml:space="preserve">These are the measures taken to avoid or minimize the risk impact on the assets, even if the risk occurs as well. </w:t>
      </w:r>
    </w:p>
    <w:p w14:paraId="638A1875" w14:textId="77777777" w:rsidR="00771CFF" w:rsidRPr="00591169" w:rsidRDefault="00771CFF" w:rsidP="00771CFF">
      <w:pPr>
        <w:pStyle w:val="Body"/>
        <w:rPr>
          <w:b/>
          <w:bCs/>
        </w:rPr>
      </w:pPr>
      <w:r w:rsidRPr="00591169">
        <w:rPr>
          <w:b/>
          <w:bCs/>
        </w:rPr>
        <w:t>Transfer:</w:t>
      </w:r>
    </w:p>
    <w:p w14:paraId="43D9370A" w14:textId="77777777" w:rsidR="00771CFF" w:rsidRDefault="00771CFF" w:rsidP="00771CFF">
      <w:pPr>
        <w:pStyle w:val="Body"/>
      </w:pPr>
      <w:r>
        <w:t xml:space="preserve">This risk treatment method is used to transfer the risk to any third party to minimize the risk impact. </w:t>
      </w:r>
    </w:p>
    <w:p w14:paraId="7F21621B" w14:textId="77777777" w:rsidR="00771CFF" w:rsidRDefault="00771CFF" w:rsidP="00771CFF">
      <w:pPr>
        <w:pStyle w:val="Body"/>
      </w:pPr>
      <w:r w:rsidRPr="00591169">
        <w:rPr>
          <w:b/>
          <w:bCs/>
        </w:rPr>
        <w:t>Reference:</w:t>
      </w:r>
      <w:r>
        <w:t xml:space="preserve"> Asset Risk Assessment</w:t>
      </w:r>
    </w:p>
    <w:p w14:paraId="3EBDA018" w14:textId="77777777" w:rsidR="00771CFF" w:rsidRDefault="00771CFF" w:rsidP="00591169">
      <w:pPr>
        <w:pStyle w:val="Heading4"/>
      </w:pPr>
      <w:r>
        <w:t>Risk Reporting</w:t>
      </w:r>
    </w:p>
    <w:p w14:paraId="0BB37CFB" w14:textId="0DFFC9EB" w:rsidR="00771CFF" w:rsidRDefault="00F13E92" w:rsidP="00771CFF">
      <w:pPr>
        <w:pStyle w:val="Body"/>
      </w:pPr>
      <w:proofErr w:type="spellStart"/>
      <w:r>
        <w:t>NSS</w:t>
      </w:r>
      <w:proofErr w:type="spellEnd"/>
      <w:r w:rsidR="00771CFF">
        <w:t xml:space="preserve"> is responsible to analyze the risk of existing and new purchased informational assets. But the risk can be reported or informed by any employee through email or by any means which are quickest to reach </w:t>
      </w:r>
      <w:proofErr w:type="spellStart"/>
      <w:r>
        <w:t>NSS</w:t>
      </w:r>
      <w:proofErr w:type="spellEnd"/>
      <w:r w:rsidR="00771CFF">
        <w:t xml:space="preserve">.  </w:t>
      </w:r>
    </w:p>
    <w:p w14:paraId="7FCE6EDD" w14:textId="77777777" w:rsidR="00771CFF" w:rsidRDefault="00771CFF" w:rsidP="00591169">
      <w:pPr>
        <w:pStyle w:val="Heading4"/>
      </w:pPr>
      <w:r>
        <w:t>Acceptance</w:t>
      </w:r>
    </w:p>
    <w:p w14:paraId="37EB8555" w14:textId="2D8011A4" w:rsidR="004210B8" w:rsidRDefault="00771CFF" w:rsidP="00771CFF">
      <w:pPr>
        <w:pStyle w:val="Body"/>
      </w:pPr>
      <w:r>
        <w:t>This technique recognizes the risk and its uncontrollability.  Acceptance is a “passive” technique that focuses on allowing whatever outcome to occur without trying to prevent that outcome.  This technique is normally used for “low” or “very low” risks where a scope efficient means of reducing the risk is not apparent. With the mutual consent of top management and risk owner’s information security risk acceptance level is decided at medium residual risks which is mathematically presented as 2 in numeric form. The residual risk level which is above 2 or high is required contingency plans which are made accordingly with respect to risk.</w:t>
      </w:r>
    </w:p>
    <w:p w14:paraId="7DF7CC52" w14:textId="77777777" w:rsidR="00A7582C" w:rsidRDefault="00A7582C" w:rsidP="00A7582C">
      <w:pPr>
        <w:pStyle w:val="Heading4"/>
      </w:pPr>
      <w:r>
        <w:t>Risk Sources</w:t>
      </w:r>
    </w:p>
    <w:p w14:paraId="0AE876DC" w14:textId="58E96691" w:rsidR="009819FF" w:rsidRPr="004210B8" w:rsidRDefault="00696FA5" w:rsidP="00A7582C">
      <w:pPr>
        <w:pStyle w:val="Body"/>
      </w:pPr>
      <w:r>
        <w:t>R</w:t>
      </w:r>
      <w:r w:rsidR="00A7582C">
        <w:t xml:space="preserve">isk sources are interfaces and dependencies of services provided by </w:t>
      </w:r>
      <w:r w:rsidR="00595B08">
        <w:t>Nexelus</w:t>
      </w:r>
      <w:r w:rsidR="00A7582C">
        <w:t xml:space="preserve"> to internal and external stakeholders.</w:t>
      </w:r>
    </w:p>
    <w:p w14:paraId="4B32107C" w14:textId="77777777" w:rsidR="00D5521F" w:rsidRDefault="00D5521F" w:rsidP="00D5521F">
      <w:pPr>
        <w:pStyle w:val="Heading3"/>
      </w:pPr>
      <w:bookmarkStart w:id="54" w:name="_Toc112766630"/>
      <w:r>
        <w:t>Identification of Risk Assessment Team</w:t>
      </w:r>
      <w:bookmarkEnd w:id="54"/>
    </w:p>
    <w:p w14:paraId="122BA3B2" w14:textId="54931877" w:rsidR="00D5521F" w:rsidRDefault="00D5521F" w:rsidP="00D5521F">
      <w:pPr>
        <w:pStyle w:val="Body"/>
      </w:pPr>
      <w:r>
        <w:t xml:space="preserve">The procedure for risk assessment starts with identification of the team which will analyze the risk levels. Our </w:t>
      </w:r>
      <w:proofErr w:type="spellStart"/>
      <w:r w:rsidR="00F13E92">
        <w:t>NSS</w:t>
      </w:r>
      <w:proofErr w:type="spellEnd"/>
      <w:r>
        <w:t xml:space="preserve"> </w:t>
      </w:r>
      <w:r w:rsidR="00F13E92">
        <w:t>team has</w:t>
      </w:r>
      <w:r>
        <w:t xml:space="preserve"> assigned Risk Assessment at </w:t>
      </w:r>
      <w:r w:rsidR="00595B08">
        <w:t>Nexelus</w:t>
      </w:r>
      <w:r>
        <w:t xml:space="preserve"> for its assets in management review meeting</w:t>
      </w:r>
      <w:r w:rsidR="00F13E92">
        <w:t xml:space="preserve"> to </w:t>
      </w:r>
      <w:r w:rsidR="00F13E92" w:rsidRPr="00700699">
        <w:rPr>
          <w:b/>
          <w:bCs/>
        </w:rPr>
        <w:t>Network Manager</w:t>
      </w:r>
      <w:r>
        <w:t xml:space="preserve">. Team selection criteria are as follow:  </w:t>
      </w:r>
    </w:p>
    <w:p w14:paraId="2F33B171" w14:textId="1D9D8DAE" w:rsidR="00D5521F" w:rsidRDefault="00D5521F" w:rsidP="00D5521F">
      <w:pPr>
        <w:pStyle w:val="NumberedListLevel1"/>
      </w:pPr>
      <w:r>
        <w:t>Management is also involved in risk management.</w:t>
      </w:r>
    </w:p>
    <w:p w14:paraId="6D2B045B" w14:textId="6769794A" w:rsidR="00D5521F" w:rsidRDefault="00F13E92" w:rsidP="00D5521F">
      <w:pPr>
        <w:pStyle w:val="NumberedListLevel1"/>
      </w:pPr>
      <w:proofErr w:type="spellStart"/>
      <w:r>
        <w:t>NSS</w:t>
      </w:r>
      <w:proofErr w:type="spellEnd"/>
      <w:r>
        <w:t xml:space="preserve"> Lead</w:t>
      </w:r>
      <w:r w:rsidR="00D5521F">
        <w:t xml:space="preserve"> should fulfill the requirements:</w:t>
      </w:r>
    </w:p>
    <w:p w14:paraId="2652FBC4" w14:textId="765A73B1" w:rsidR="00D5521F" w:rsidRDefault="00F13E92" w:rsidP="00D5521F">
      <w:pPr>
        <w:pStyle w:val="NumberedListLevel2"/>
      </w:pPr>
      <w:r>
        <w:t>More than 5 years if experience in network and infrastructure security</w:t>
      </w:r>
      <w:r w:rsidR="00D5521F">
        <w:t>.</w:t>
      </w:r>
    </w:p>
    <w:p w14:paraId="58914679" w14:textId="5B3B7A74" w:rsidR="00D5521F" w:rsidRDefault="00D5521F" w:rsidP="00D5521F">
      <w:pPr>
        <w:pStyle w:val="NumberedListLevel2"/>
      </w:pPr>
      <w:r>
        <w:t>More than 2 years job experience in the company.</w:t>
      </w:r>
    </w:p>
    <w:p w14:paraId="15CB0D7F" w14:textId="63F552FF" w:rsidR="00D5521F" w:rsidRDefault="00D5521F" w:rsidP="00D5521F">
      <w:pPr>
        <w:pStyle w:val="NumberedListLevel2"/>
      </w:pPr>
      <w:r>
        <w:t xml:space="preserve">Must be involved in implementation process of </w:t>
      </w:r>
      <w:proofErr w:type="spellStart"/>
      <w:r w:rsidR="0015566A">
        <w:t>NSS</w:t>
      </w:r>
      <w:proofErr w:type="spellEnd"/>
      <w:r>
        <w:t>.</w:t>
      </w:r>
    </w:p>
    <w:p w14:paraId="29D180FA" w14:textId="64496859" w:rsidR="00D5521F" w:rsidRDefault="00F13E92" w:rsidP="00D5521F">
      <w:pPr>
        <w:pStyle w:val="NumberedListLevel1"/>
      </w:pPr>
      <w:proofErr w:type="spellStart"/>
      <w:r>
        <w:t>NSS</w:t>
      </w:r>
      <w:proofErr w:type="spellEnd"/>
      <w:r w:rsidR="00D5521F">
        <w:t xml:space="preserve"> Member should fulfill the following requirements:</w:t>
      </w:r>
    </w:p>
    <w:p w14:paraId="654DC75E" w14:textId="53E3F18B" w:rsidR="00D5521F" w:rsidRDefault="00D5521F" w:rsidP="00733FF6">
      <w:pPr>
        <w:pStyle w:val="NumberedListLevel2"/>
      </w:pPr>
      <w:r>
        <w:t xml:space="preserve">Must have </w:t>
      </w:r>
      <w:r w:rsidR="00000BC5">
        <w:t>completed</w:t>
      </w:r>
      <w:r>
        <w:t xml:space="preserve"> Implementer in-house training</w:t>
      </w:r>
    </w:p>
    <w:p w14:paraId="73E6451A" w14:textId="569BDC3F" w:rsidR="00D5521F" w:rsidRDefault="00D5521F" w:rsidP="00733FF6">
      <w:pPr>
        <w:pStyle w:val="NumberedListLevel2"/>
      </w:pPr>
      <w:r>
        <w:lastRenderedPageBreak/>
        <w:t xml:space="preserve">More than 1-2 years job experience in the company or mandated by </w:t>
      </w:r>
      <w:r w:rsidR="00931D51">
        <w:t xml:space="preserve">President, </w:t>
      </w:r>
      <w:r w:rsidR="005C5A86">
        <w:t>G</w:t>
      </w:r>
      <w:r w:rsidR="00F95BE9">
        <w:t xml:space="preserve">eneral Manager and/or </w:t>
      </w:r>
      <w:r w:rsidR="00C35B31">
        <w:t>CEO OR CTO</w:t>
      </w:r>
      <w:r>
        <w:t>.</w:t>
      </w:r>
    </w:p>
    <w:p w14:paraId="63F5DC1F" w14:textId="50CBAAF2" w:rsidR="00D5521F" w:rsidRDefault="00D5521F" w:rsidP="00733FF6">
      <w:pPr>
        <w:pStyle w:val="NumberedListLevel2"/>
      </w:pPr>
      <w:r>
        <w:t>Must be from Dev</w:t>
      </w:r>
      <w:r w:rsidR="00873C08">
        <w:t>elopment, Quality Assurance, HR</w:t>
      </w:r>
      <w:r w:rsidR="00CD0396">
        <w:t xml:space="preserve">, or </w:t>
      </w:r>
      <w:r>
        <w:t>Networks Department.</w:t>
      </w:r>
    </w:p>
    <w:p w14:paraId="6A0A7DD5" w14:textId="48C8C6DE" w:rsidR="00D5521F" w:rsidRDefault="00D5521F" w:rsidP="00733FF6">
      <w:pPr>
        <w:pStyle w:val="NumberedListLevel2"/>
      </w:pPr>
      <w:r>
        <w:t xml:space="preserve">Must be involved in implementation process of </w:t>
      </w:r>
      <w:proofErr w:type="spellStart"/>
      <w:r w:rsidR="00CD0396">
        <w:t>NSS</w:t>
      </w:r>
      <w:proofErr w:type="spellEnd"/>
      <w:r>
        <w:t>.</w:t>
      </w:r>
    </w:p>
    <w:p w14:paraId="2F8A35C9" w14:textId="13791BB3" w:rsidR="00D5521F" w:rsidRDefault="00D5521F" w:rsidP="00733FF6">
      <w:pPr>
        <w:pStyle w:val="NumberedListLevel2"/>
      </w:pPr>
      <w:r>
        <w:t>Must have experience to deal with compliances for at least 1 year.</w:t>
      </w:r>
    </w:p>
    <w:p w14:paraId="643E3EF4" w14:textId="77777777" w:rsidR="00D5521F" w:rsidRDefault="00D5521F" w:rsidP="00D5521F">
      <w:pPr>
        <w:pStyle w:val="Heading3"/>
      </w:pPr>
      <w:bookmarkStart w:id="55" w:name="_Toc112766631"/>
      <w:r>
        <w:t>Frequency of Risk Assessment</w:t>
      </w:r>
      <w:bookmarkEnd w:id="55"/>
    </w:p>
    <w:p w14:paraId="4301F5CD" w14:textId="77777777" w:rsidR="00D5521F" w:rsidRDefault="00D5521F" w:rsidP="00D5521F">
      <w:pPr>
        <w:pStyle w:val="Body"/>
      </w:pPr>
      <w:r>
        <w:t xml:space="preserve">It is decided by management that risk assessment will be performed once before internal audit to evaluate all risks against existing and new assets. </w:t>
      </w:r>
    </w:p>
    <w:p w14:paraId="3D3F872C" w14:textId="77777777" w:rsidR="00D5521F" w:rsidRDefault="00D5521F" w:rsidP="00792649">
      <w:pPr>
        <w:pStyle w:val="Heading3"/>
      </w:pPr>
      <w:bookmarkStart w:id="56" w:name="_Toc112766632"/>
      <w:r>
        <w:t>Risk of disclosure/other risks not identified in the asset risk assessment sheet</w:t>
      </w:r>
      <w:bookmarkEnd w:id="56"/>
    </w:p>
    <w:p w14:paraId="49318AAF" w14:textId="2498BB38" w:rsidR="00D5521F" w:rsidRDefault="00D5521F" w:rsidP="00D5521F">
      <w:pPr>
        <w:pStyle w:val="Body"/>
      </w:pPr>
      <w:r>
        <w:t xml:space="preserve">In case of following disclosures of information, disciplinary action will be taken against the </w:t>
      </w:r>
      <w:r w:rsidR="00000BC5">
        <w:t>non-compliant personnel</w:t>
      </w:r>
      <w:r>
        <w:t>:</w:t>
      </w:r>
    </w:p>
    <w:p w14:paraId="0CA24467" w14:textId="407756E3" w:rsidR="00D5521F" w:rsidRDefault="00D5521F" w:rsidP="003B420C">
      <w:pPr>
        <w:pStyle w:val="NumberedListLevel1"/>
        <w:numPr>
          <w:ilvl w:val="0"/>
          <w:numId w:val="32"/>
        </w:numPr>
      </w:pPr>
      <w:r>
        <w:t>HR Records</w:t>
      </w:r>
    </w:p>
    <w:p w14:paraId="4826DB50" w14:textId="3D4D2239" w:rsidR="00D5521F" w:rsidRDefault="00D5521F" w:rsidP="004E5B35">
      <w:pPr>
        <w:pStyle w:val="NumberedListLevel1"/>
      </w:pPr>
      <w:r>
        <w:t>Clients’ Data</w:t>
      </w:r>
    </w:p>
    <w:p w14:paraId="15B8793C" w14:textId="5326C3CA" w:rsidR="00D5521F" w:rsidRDefault="00D5521F" w:rsidP="004E5B35">
      <w:pPr>
        <w:pStyle w:val="NumberedListLevel1"/>
      </w:pPr>
      <w:r>
        <w:t>Projects’ Data</w:t>
      </w:r>
    </w:p>
    <w:p w14:paraId="610FBF39" w14:textId="1132097B" w:rsidR="00D5521F" w:rsidRDefault="00D5521F" w:rsidP="004E5B35">
      <w:pPr>
        <w:pStyle w:val="NumberedListLevel1"/>
      </w:pPr>
      <w:r>
        <w:t>Other confidential information</w:t>
      </w:r>
    </w:p>
    <w:p w14:paraId="13587E7E" w14:textId="3E0F56A7" w:rsidR="00D5521F" w:rsidRDefault="00D5521F" w:rsidP="00624F85">
      <w:pPr>
        <w:pStyle w:val="NumberedListLevel1"/>
        <w:numPr>
          <w:ilvl w:val="0"/>
          <w:numId w:val="0"/>
        </w:numPr>
      </w:pPr>
    </w:p>
    <w:p w14:paraId="0CE80963" w14:textId="77777777" w:rsidR="00C270B0" w:rsidRDefault="00C270B0" w:rsidP="00C270B0">
      <w:pPr>
        <w:pStyle w:val="Heading3"/>
      </w:pPr>
      <w:bookmarkStart w:id="57" w:name="_Toc112766633"/>
      <w:r>
        <w:t>Identification of Risk Assessment Team</w:t>
      </w:r>
      <w:bookmarkEnd w:id="57"/>
    </w:p>
    <w:p w14:paraId="33EC43D8" w14:textId="4B472274" w:rsidR="00C270B0" w:rsidRDefault="00C270B0" w:rsidP="00C270B0">
      <w:pPr>
        <w:pStyle w:val="Body"/>
      </w:pPr>
      <w:r>
        <w:t xml:space="preserve">The procedure for risk assessment starts with identification of the team which will analyze the risk levels. </w:t>
      </w:r>
      <w:proofErr w:type="spellStart"/>
      <w:r w:rsidR="00F13E92">
        <w:t>NSS</w:t>
      </w:r>
      <w:proofErr w:type="spellEnd"/>
      <w:r>
        <w:t xml:space="preserve"> </w:t>
      </w:r>
      <w:r w:rsidR="00787F2F">
        <w:t xml:space="preserve">Team has </w:t>
      </w:r>
      <w:r>
        <w:t>assigned the duties</w:t>
      </w:r>
      <w:r w:rsidR="00AB02CD">
        <w:t xml:space="preserve"> </w:t>
      </w:r>
      <w:r>
        <w:t xml:space="preserve">for Risk Assessment at </w:t>
      </w:r>
      <w:r w:rsidR="00595B08">
        <w:t>Nexelus</w:t>
      </w:r>
      <w:r>
        <w:t xml:space="preserve"> for its assets </w:t>
      </w:r>
      <w:r w:rsidR="00787F2F">
        <w:t>to Network</w:t>
      </w:r>
      <w:r w:rsidR="00000BC5">
        <w:t>/Systems</w:t>
      </w:r>
      <w:r w:rsidR="00787F2F">
        <w:t xml:space="preserve"> Manager </w:t>
      </w:r>
      <w:r>
        <w:t xml:space="preserve">in </w:t>
      </w:r>
      <w:r w:rsidR="00000BC5">
        <w:t xml:space="preserve">the </w:t>
      </w:r>
      <w:r>
        <w:t xml:space="preserve">management review meeting. Team selection criteria are as follow:  </w:t>
      </w:r>
    </w:p>
    <w:p w14:paraId="09F374A3" w14:textId="030195FC" w:rsidR="00C270B0" w:rsidRDefault="00C270B0" w:rsidP="003B420C">
      <w:pPr>
        <w:pStyle w:val="NumberedListLevel1"/>
        <w:numPr>
          <w:ilvl w:val="0"/>
          <w:numId w:val="38"/>
        </w:numPr>
      </w:pPr>
      <w:r>
        <w:t>Management is also involved in risk management.</w:t>
      </w:r>
    </w:p>
    <w:p w14:paraId="5BCE4969" w14:textId="59C436E6" w:rsidR="00C270B0" w:rsidRDefault="00AA0D79" w:rsidP="00624F85">
      <w:pPr>
        <w:pStyle w:val="NumberedListLevel1"/>
      </w:pPr>
      <w:proofErr w:type="spellStart"/>
      <w:r>
        <w:t>NSS</w:t>
      </w:r>
      <w:proofErr w:type="spellEnd"/>
      <w:r>
        <w:t xml:space="preserve"> Lead</w:t>
      </w:r>
      <w:r w:rsidR="00C270B0">
        <w:t xml:space="preserve"> should fulfill the requirements:</w:t>
      </w:r>
    </w:p>
    <w:p w14:paraId="13E323D4" w14:textId="7F084CD9" w:rsidR="00C270B0" w:rsidRDefault="00C270B0" w:rsidP="003B420C">
      <w:pPr>
        <w:pStyle w:val="NumberedListLevel2"/>
        <w:numPr>
          <w:ilvl w:val="0"/>
          <w:numId w:val="39"/>
        </w:numPr>
      </w:pPr>
      <w:r>
        <w:t xml:space="preserve">Must have </w:t>
      </w:r>
      <w:r w:rsidR="00000BC5">
        <w:t>completed</w:t>
      </w:r>
      <w:r>
        <w:t xml:space="preserve"> Implementer training</w:t>
      </w:r>
    </w:p>
    <w:p w14:paraId="0BE237F6" w14:textId="7C791917" w:rsidR="00C270B0" w:rsidRDefault="00C270B0" w:rsidP="003B420C">
      <w:pPr>
        <w:pStyle w:val="NumberedListLevel2"/>
        <w:numPr>
          <w:ilvl w:val="0"/>
          <w:numId w:val="39"/>
        </w:numPr>
      </w:pPr>
      <w:r>
        <w:t>More than 2 years job experience in the company</w:t>
      </w:r>
    </w:p>
    <w:p w14:paraId="008997D6" w14:textId="4CC475B9" w:rsidR="00C270B0" w:rsidRDefault="00C270B0" w:rsidP="003B420C">
      <w:pPr>
        <w:pStyle w:val="NumberedListLevel2"/>
        <w:numPr>
          <w:ilvl w:val="0"/>
          <w:numId w:val="39"/>
        </w:numPr>
      </w:pPr>
      <w:r>
        <w:t>Must be from Dev/ QA/ HR department</w:t>
      </w:r>
    </w:p>
    <w:p w14:paraId="39929A73" w14:textId="27E5297A" w:rsidR="00C270B0" w:rsidRDefault="00C270B0" w:rsidP="003B420C">
      <w:pPr>
        <w:pStyle w:val="NumberedListLevel2"/>
        <w:numPr>
          <w:ilvl w:val="0"/>
          <w:numId w:val="39"/>
        </w:numPr>
      </w:pPr>
      <w:r>
        <w:t>Must be involved in implementation process of ISMS</w:t>
      </w:r>
    </w:p>
    <w:p w14:paraId="483BFFFA" w14:textId="1A0E95FE" w:rsidR="00C270B0" w:rsidRDefault="00F13E92" w:rsidP="00624F85">
      <w:pPr>
        <w:pStyle w:val="NumberedListLevel1"/>
      </w:pPr>
      <w:proofErr w:type="spellStart"/>
      <w:r>
        <w:t>NSS</w:t>
      </w:r>
      <w:proofErr w:type="spellEnd"/>
      <w:r w:rsidR="00C270B0">
        <w:t xml:space="preserve"> Member should fulfill the following requirements:</w:t>
      </w:r>
    </w:p>
    <w:p w14:paraId="40D7E2BA" w14:textId="730B3FFF" w:rsidR="00C270B0" w:rsidRDefault="00C270B0" w:rsidP="003B420C">
      <w:pPr>
        <w:pStyle w:val="NumberedListLevel1"/>
        <w:numPr>
          <w:ilvl w:val="0"/>
          <w:numId w:val="40"/>
        </w:numPr>
      </w:pPr>
      <w:r>
        <w:t xml:space="preserve">Must have </w:t>
      </w:r>
      <w:r w:rsidR="00000BC5">
        <w:t>completed</w:t>
      </w:r>
      <w:r>
        <w:t xml:space="preserve"> Implementer in-house training</w:t>
      </w:r>
    </w:p>
    <w:p w14:paraId="3521C94C" w14:textId="78F1F941" w:rsidR="00C270B0" w:rsidRDefault="00C270B0" w:rsidP="003B420C">
      <w:pPr>
        <w:pStyle w:val="NumberedListLevel1"/>
        <w:numPr>
          <w:ilvl w:val="0"/>
          <w:numId w:val="40"/>
        </w:numPr>
      </w:pPr>
      <w:r>
        <w:t>More than 1-2 years job experience in the company or mandated by</w:t>
      </w:r>
      <w:r w:rsidR="00E13534">
        <w:t xml:space="preserve"> </w:t>
      </w:r>
      <w:r w:rsidR="00000BC5">
        <w:t xml:space="preserve">President, </w:t>
      </w:r>
      <w:r w:rsidR="00E13534">
        <w:t>General Manager/</w:t>
      </w:r>
      <w:r w:rsidR="00C35B31">
        <w:t>CEO OR CTO</w:t>
      </w:r>
    </w:p>
    <w:p w14:paraId="6C342646" w14:textId="69E177EC" w:rsidR="00C270B0" w:rsidRDefault="00C270B0" w:rsidP="003B420C">
      <w:pPr>
        <w:pStyle w:val="NumberedListLevel1"/>
        <w:numPr>
          <w:ilvl w:val="0"/>
          <w:numId w:val="40"/>
        </w:numPr>
      </w:pPr>
      <w:r>
        <w:t>Must be from Dev</w:t>
      </w:r>
      <w:r w:rsidR="00E13534">
        <w:t>elopment, Quality Assurance, Human Resource or</w:t>
      </w:r>
      <w:r>
        <w:t xml:space="preserve"> Networks</w:t>
      </w:r>
      <w:r w:rsidR="00000BC5">
        <w:t>/Systems</w:t>
      </w:r>
      <w:r>
        <w:t xml:space="preserve"> Department</w:t>
      </w:r>
    </w:p>
    <w:p w14:paraId="27AD3814" w14:textId="5224A518" w:rsidR="00C270B0" w:rsidRDefault="00C270B0" w:rsidP="003B420C">
      <w:pPr>
        <w:pStyle w:val="NumberedListLevel1"/>
        <w:numPr>
          <w:ilvl w:val="0"/>
          <w:numId w:val="40"/>
        </w:numPr>
      </w:pPr>
      <w:r>
        <w:t xml:space="preserve">Must be involved in implementation process of </w:t>
      </w:r>
      <w:proofErr w:type="spellStart"/>
      <w:r w:rsidR="00AD0C83">
        <w:t>NSS</w:t>
      </w:r>
      <w:proofErr w:type="spellEnd"/>
    </w:p>
    <w:p w14:paraId="3B4D196E" w14:textId="0977C09B" w:rsidR="00C270B0" w:rsidRDefault="00C270B0" w:rsidP="003B420C">
      <w:pPr>
        <w:pStyle w:val="NumberedListLevel1"/>
        <w:numPr>
          <w:ilvl w:val="0"/>
          <w:numId w:val="40"/>
        </w:numPr>
      </w:pPr>
      <w:r>
        <w:t>Must have experience to deal with compliances</w:t>
      </w:r>
    </w:p>
    <w:p w14:paraId="17D5535A" w14:textId="77777777" w:rsidR="00C270B0" w:rsidRDefault="00C270B0" w:rsidP="00C270B0">
      <w:pPr>
        <w:pStyle w:val="Heading3"/>
      </w:pPr>
      <w:bookmarkStart w:id="58" w:name="_Toc112766634"/>
      <w:r>
        <w:lastRenderedPageBreak/>
        <w:t>Frequency of Risk Assessment</w:t>
      </w:r>
      <w:bookmarkEnd w:id="58"/>
    </w:p>
    <w:p w14:paraId="6DEB549F" w14:textId="0ED21737" w:rsidR="00C270B0" w:rsidRDefault="00C270B0" w:rsidP="00C270B0">
      <w:pPr>
        <w:pStyle w:val="Body"/>
      </w:pPr>
      <w:r>
        <w:t xml:space="preserve">It is decided by management that risk assessment will be performed once before internal audit </w:t>
      </w:r>
      <w:r w:rsidR="00372EA0">
        <w:t xml:space="preserve">(once year) </w:t>
      </w:r>
      <w:r>
        <w:t xml:space="preserve">to evaluate all risks against existing and new assets. </w:t>
      </w:r>
    </w:p>
    <w:p w14:paraId="781A490D" w14:textId="77777777" w:rsidR="00C270B0" w:rsidRDefault="00C270B0" w:rsidP="00C270B0">
      <w:pPr>
        <w:pStyle w:val="Body"/>
      </w:pPr>
      <w:r>
        <w:t>Risk of disclosure/other risks not identified in the asset risk assessment sheet</w:t>
      </w:r>
    </w:p>
    <w:p w14:paraId="23716A24" w14:textId="77777777" w:rsidR="00C270B0" w:rsidRDefault="00C270B0" w:rsidP="00C270B0">
      <w:pPr>
        <w:pStyle w:val="Body"/>
      </w:pPr>
      <w:r>
        <w:t>In case of following disclosures of information, disciplinary action will be taken against the guilty:</w:t>
      </w:r>
    </w:p>
    <w:p w14:paraId="5101A8A4" w14:textId="6CD6B721" w:rsidR="00C270B0" w:rsidRDefault="00C270B0" w:rsidP="003B420C">
      <w:pPr>
        <w:pStyle w:val="Body"/>
        <w:numPr>
          <w:ilvl w:val="0"/>
          <w:numId w:val="41"/>
        </w:numPr>
      </w:pPr>
      <w:r>
        <w:t>HR Records</w:t>
      </w:r>
    </w:p>
    <w:p w14:paraId="47AF72F2" w14:textId="043C5452" w:rsidR="00C270B0" w:rsidRDefault="00C270B0" w:rsidP="003B420C">
      <w:pPr>
        <w:pStyle w:val="Body"/>
        <w:numPr>
          <w:ilvl w:val="0"/>
          <w:numId w:val="41"/>
        </w:numPr>
      </w:pPr>
      <w:r>
        <w:t>Clients’ Data</w:t>
      </w:r>
    </w:p>
    <w:p w14:paraId="30D97FD0" w14:textId="197B6D7D" w:rsidR="00C270B0" w:rsidRDefault="00C270B0" w:rsidP="003B420C">
      <w:pPr>
        <w:pStyle w:val="Body"/>
        <w:numPr>
          <w:ilvl w:val="0"/>
          <w:numId w:val="41"/>
        </w:numPr>
      </w:pPr>
      <w:r>
        <w:t>Projects’ Data</w:t>
      </w:r>
    </w:p>
    <w:p w14:paraId="2309167F" w14:textId="2F240185" w:rsidR="00C270B0" w:rsidRDefault="00C270B0" w:rsidP="003B420C">
      <w:pPr>
        <w:pStyle w:val="Body"/>
        <w:numPr>
          <w:ilvl w:val="0"/>
          <w:numId w:val="41"/>
        </w:numPr>
      </w:pPr>
      <w:r>
        <w:t>Other confidential information</w:t>
      </w:r>
    </w:p>
    <w:p w14:paraId="0C0B89B9" w14:textId="77777777" w:rsidR="00C270B0" w:rsidRDefault="00C270B0" w:rsidP="00C270B0">
      <w:pPr>
        <w:pStyle w:val="Body"/>
      </w:pPr>
      <w:r>
        <w:tab/>
      </w:r>
    </w:p>
    <w:p w14:paraId="31AF4564" w14:textId="77777777" w:rsidR="00C270B0" w:rsidRDefault="00C270B0" w:rsidP="00C270B0">
      <w:pPr>
        <w:pStyle w:val="Body"/>
      </w:pPr>
    </w:p>
    <w:p w14:paraId="2C05D63C" w14:textId="77777777" w:rsidR="00C270B0" w:rsidRDefault="00C270B0" w:rsidP="00C270B0">
      <w:pPr>
        <w:pStyle w:val="Body"/>
      </w:pPr>
    </w:p>
    <w:p w14:paraId="76F88B84" w14:textId="77777777" w:rsidR="00C270B0" w:rsidRDefault="00C270B0" w:rsidP="00C270B0">
      <w:pPr>
        <w:pStyle w:val="Body"/>
      </w:pPr>
    </w:p>
    <w:p w14:paraId="380D5159" w14:textId="77777777" w:rsidR="00C270B0" w:rsidRDefault="00C270B0" w:rsidP="00C270B0">
      <w:pPr>
        <w:pStyle w:val="Body"/>
      </w:pPr>
    </w:p>
    <w:p w14:paraId="71F689B0" w14:textId="5C8A8B64" w:rsidR="00C270B0" w:rsidRDefault="00DE42BB" w:rsidP="00A46696">
      <w:pPr>
        <w:pStyle w:val="Heading2"/>
      </w:pPr>
      <w:bookmarkStart w:id="59" w:name="_Toc112766635"/>
      <w:r>
        <w:lastRenderedPageBreak/>
        <w:t>Nexelus</w:t>
      </w:r>
      <w:r w:rsidR="00C270B0">
        <w:t xml:space="preserve"> Objectives for Risk Management</w:t>
      </w:r>
      <w:bookmarkEnd w:id="59"/>
    </w:p>
    <w:p w14:paraId="1A0D1449" w14:textId="74882456" w:rsidR="00C270B0" w:rsidRDefault="00DE42BB" w:rsidP="00C270B0">
      <w:pPr>
        <w:pStyle w:val="Body"/>
      </w:pPr>
      <w:r>
        <w:t>Nexelus</w:t>
      </w:r>
      <w:r w:rsidR="00C270B0">
        <w:t xml:space="preserve"> is committed to the management of risk to continue to protect its:</w:t>
      </w:r>
    </w:p>
    <w:p w14:paraId="02CFE501" w14:textId="0C45F35C" w:rsidR="00C270B0" w:rsidRDefault="00C270B0" w:rsidP="003B420C">
      <w:pPr>
        <w:pStyle w:val="NumberedListLevel1"/>
        <w:numPr>
          <w:ilvl w:val="0"/>
          <w:numId w:val="33"/>
        </w:numPr>
      </w:pPr>
      <w:r>
        <w:t>Customers, clients and stakeholders</w:t>
      </w:r>
    </w:p>
    <w:p w14:paraId="7C90F87A" w14:textId="7295B91B" w:rsidR="00C270B0" w:rsidRDefault="00C270B0" w:rsidP="008F7CB9">
      <w:pPr>
        <w:pStyle w:val="NumberedListLevel1"/>
      </w:pPr>
      <w:r>
        <w:t>Employees, and their skills</w:t>
      </w:r>
    </w:p>
    <w:p w14:paraId="60996B76" w14:textId="74EB32D9" w:rsidR="00C270B0" w:rsidRDefault="00C270B0" w:rsidP="008F7CB9">
      <w:pPr>
        <w:pStyle w:val="NumberedListLevel1"/>
      </w:pPr>
      <w:r>
        <w:t>Environment</w:t>
      </w:r>
    </w:p>
    <w:p w14:paraId="78BC8A78" w14:textId="7E0A9A5A" w:rsidR="00C270B0" w:rsidRDefault="00C270B0" w:rsidP="008F7CB9">
      <w:pPr>
        <w:pStyle w:val="NumberedListLevel1"/>
      </w:pPr>
      <w:r>
        <w:t>Quality of service</w:t>
      </w:r>
    </w:p>
    <w:p w14:paraId="7419206A" w14:textId="77D061B5" w:rsidR="00C270B0" w:rsidRDefault="00C270B0" w:rsidP="008F7CB9">
      <w:pPr>
        <w:pStyle w:val="NumberedListLevel1"/>
      </w:pPr>
      <w:r>
        <w:t>Assets and intellectual property</w:t>
      </w:r>
    </w:p>
    <w:p w14:paraId="02FD8869" w14:textId="10415611" w:rsidR="00C270B0" w:rsidRDefault="00C270B0" w:rsidP="008F7CB9">
      <w:pPr>
        <w:pStyle w:val="NumberedListLevel1"/>
      </w:pPr>
      <w:r>
        <w:t>Contractual and statutory obligations</w:t>
      </w:r>
    </w:p>
    <w:p w14:paraId="5366C809" w14:textId="358F80A6" w:rsidR="00C270B0" w:rsidRDefault="00C270B0" w:rsidP="008F7CB9">
      <w:pPr>
        <w:pStyle w:val="NumberedListLevel1"/>
      </w:pPr>
      <w:r>
        <w:t>Image and reputation</w:t>
      </w:r>
    </w:p>
    <w:p w14:paraId="2914DB56" w14:textId="1FA1C323" w:rsidR="00C270B0" w:rsidRDefault="00C270B0" w:rsidP="00C270B0">
      <w:pPr>
        <w:pStyle w:val="Body"/>
      </w:pPr>
      <w:r>
        <w:t xml:space="preserve">Risk management is a key part of improving our business and services to be a leading </w:t>
      </w:r>
      <w:r w:rsidR="00595B08">
        <w:t>Organization</w:t>
      </w:r>
      <w:r>
        <w:t xml:space="preserve">. Our aim is to achieve best practice in controlling all the risks to which our business is exposed. To achieve this aim, risk management standards </w:t>
      </w:r>
      <w:r w:rsidR="00372EA0">
        <w:t>are</w:t>
      </w:r>
      <w:r>
        <w:t xml:space="preserve"> created, </w:t>
      </w:r>
      <w:r w:rsidR="00700699">
        <w:t>maintained,</w:t>
      </w:r>
      <w:r>
        <w:t xml:space="preserve"> and </w:t>
      </w:r>
      <w:r w:rsidR="00372EA0">
        <w:t xml:space="preserve">will be </w:t>
      </w:r>
      <w:r>
        <w:t>continually improved. This will involve risk identification and risk evaluation linked to practical and cost-effective risk control measures commensurate with our business.</w:t>
      </w:r>
    </w:p>
    <w:p w14:paraId="202F4976" w14:textId="3C2F0243" w:rsidR="00C270B0" w:rsidRDefault="00C270B0" w:rsidP="00C270B0">
      <w:pPr>
        <w:pStyle w:val="Body"/>
      </w:pPr>
      <w:r>
        <w:t xml:space="preserve">Risk management is a continuous process demanding awareness and proactive action from all </w:t>
      </w:r>
      <w:r w:rsidR="00DE42BB">
        <w:t xml:space="preserve">Nexelus </w:t>
      </w:r>
      <w:r>
        <w:t xml:space="preserve">employees and outsourced service providers to reduce the possibility and impact of accidents and losses, whether caused by </w:t>
      </w:r>
      <w:r w:rsidR="00DE42BB">
        <w:t xml:space="preserve">Nexelus </w:t>
      </w:r>
      <w:r>
        <w:t xml:space="preserve">or externally. Risk Management is a core responsibility for all managers. Suitable risk management activities </w:t>
      </w:r>
      <w:r w:rsidR="00372EA0">
        <w:t>are</w:t>
      </w:r>
      <w:r>
        <w:t xml:space="preserve"> incorporated into our business planning, operations and the management of our contractors and service providers. The scope of these activities encompass:</w:t>
      </w:r>
    </w:p>
    <w:p w14:paraId="5121F7D4" w14:textId="5D473C2A" w:rsidR="00C270B0" w:rsidRDefault="00C270B0" w:rsidP="003B420C">
      <w:pPr>
        <w:pStyle w:val="NumberedListLevel1"/>
        <w:numPr>
          <w:ilvl w:val="0"/>
          <w:numId w:val="34"/>
        </w:numPr>
      </w:pPr>
      <w:r>
        <w:t>Education and training in risk management for staff</w:t>
      </w:r>
    </w:p>
    <w:p w14:paraId="1F2D5031" w14:textId="10DC0BA0" w:rsidR="00C270B0" w:rsidRDefault="00C270B0" w:rsidP="008F7CB9">
      <w:pPr>
        <w:pStyle w:val="NumberedListLevel1"/>
      </w:pPr>
      <w:r>
        <w:t>Developing risk management standards</w:t>
      </w:r>
    </w:p>
    <w:p w14:paraId="286A28EA" w14:textId="6E786067" w:rsidR="00C270B0" w:rsidRDefault="00C270B0" w:rsidP="008F7CB9">
      <w:pPr>
        <w:pStyle w:val="NumberedListLevel1"/>
      </w:pPr>
      <w:r>
        <w:t xml:space="preserve">Helping to </w:t>
      </w:r>
      <w:r w:rsidR="004207CE">
        <w:t>prioritize</w:t>
      </w:r>
      <w:r>
        <w:t xml:space="preserve"> and schedule risk control improvements in each of </w:t>
      </w:r>
      <w:r w:rsidR="009849B2">
        <w:t xml:space="preserve">Nexelus </w:t>
      </w:r>
      <w:r>
        <w:t>business units</w:t>
      </w:r>
    </w:p>
    <w:p w14:paraId="0BB06CEE" w14:textId="4D8BF71B" w:rsidR="00C270B0" w:rsidRDefault="00C270B0" w:rsidP="008F7CB9">
      <w:pPr>
        <w:pStyle w:val="NumberedListLevel1"/>
      </w:pPr>
      <w:r>
        <w:t xml:space="preserve">Reporting to </w:t>
      </w:r>
      <w:r w:rsidR="009849B2">
        <w:t>Nexelus Management</w:t>
      </w:r>
      <w:r>
        <w:t xml:space="preserve"> on risk improvement and compliance</w:t>
      </w:r>
    </w:p>
    <w:p w14:paraId="3615A885" w14:textId="7A953027" w:rsidR="00C270B0" w:rsidRDefault="00C270B0" w:rsidP="00C270B0">
      <w:pPr>
        <w:pStyle w:val="Body"/>
      </w:pPr>
      <w:r>
        <w:t xml:space="preserve">Our challenge for the future is to infuse risk management into our culture, our everyday business operations and those of our contractors and business partners. Everyone’s involvement and support </w:t>
      </w:r>
      <w:r w:rsidR="004207CE">
        <w:t>are</w:t>
      </w:r>
      <w:r>
        <w:t xml:space="preserve"> critical to an effective result.</w:t>
      </w:r>
    </w:p>
    <w:p w14:paraId="71344F38" w14:textId="302A5893" w:rsidR="004207CE" w:rsidRDefault="00B86D4B" w:rsidP="00B86D4B">
      <w:pPr>
        <w:pStyle w:val="Heading2"/>
      </w:pPr>
      <w:bookmarkStart w:id="60" w:name="_Toc112766636"/>
      <w:r w:rsidRPr="00B86D4B">
        <w:lastRenderedPageBreak/>
        <w:t>Risk Treatment Plan</w:t>
      </w:r>
      <w:bookmarkEnd w:id="60"/>
    </w:p>
    <w:p w14:paraId="1B2F0FD8" w14:textId="2D29681B" w:rsidR="00D5130C" w:rsidRDefault="00D5130C" w:rsidP="00D5130C">
      <w:pPr>
        <w:pStyle w:val="Heading3"/>
      </w:pPr>
      <w:bookmarkStart w:id="61" w:name="_Toc112766637"/>
      <w:r>
        <w:t xml:space="preserve">Goals of Risk Management at </w:t>
      </w:r>
      <w:r w:rsidR="00595B08">
        <w:t>Nexelus</w:t>
      </w:r>
      <w:bookmarkEnd w:id="61"/>
      <w:r>
        <w:t xml:space="preserve"> </w:t>
      </w:r>
    </w:p>
    <w:p w14:paraId="777F9C8B" w14:textId="019A6766" w:rsidR="00D5130C" w:rsidRDefault="00D5130C" w:rsidP="00D5130C">
      <w:pPr>
        <w:pStyle w:val="Body"/>
      </w:pPr>
      <w:r>
        <w:t xml:space="preserve">The goals behind introducing Risk Management into </w:t>
      </w:r>
      <w:r w:rsidR="00595B08">
        <w:t>Nexelus</w:t>
      </w:r>
      <w:r>
        <w:t xml:space="preserve"> are </w:t>
      </w:r>
      <w:proofErr w:type="spellStart"/>
      <w:proofErr w:type="gramStart"/>
      <w:r>
        <w:t>three fold</w:t>
      </w:r>
      <w:proofErr w:type="spellEnd"/>
      <w:proofErr w:type="gramEnd"/>
      <w:r>
        <w:t>:</w:t>
      </w:r>
    </w:p>
    <w:p w14:paraId="75A580D8" w14:textId="5F194045" w:rsidR="00D5130C" w:rsidRDefault="00D5130C" w:rsidP="003B420C">
      <w:pPr>
        <w:pStyle w:val="Body"/>
        <w:numPr>
          <w:ilvl w:val="0"/>
          <w:numId w:val="35"/>
        </w:numPr>
      </w:pPr>
      <w:r>
        <w:t xml:space="preserve">To provide an assurance that </w:t>
      </w:r>
      <w:r w:rsidR="00595B08">
        <w:t>Nexelus</w:t>
      </w:r>
      <w:r>
        <w:t xml:space="preserve"> has identified its highest-risk exposures and has taken steps to properly manage these.</w:t>
      </w:r>
    </w:p>
    <w:p w14:paraId="694CE483" w14:textId="5B0B2801" w:rsidR="00D5130C" w:rsidRDefault="00D5130C" w:rsidP="003B420C">
      <w:pPr>
        <w:pStyle w:val="Body"/>
        <w:numPr>
          <w:ilvl w:val="0"/>
          <w:numId w:val="35"/>
        </w:numPr>
      </w:pPr>
      <w:r>
        <w:t xml:space="preserve">To ensure that </w:t>
      </w:r>
      <w:r w:rsidR="00595B08">
        <w:t>Nexelus</w:t>
      </w:r>
      <w:r>
        <w:t xml:space="preserve"> business planning processes include a focus on areas where risk management is needed.</w:t>
      </w:r>
    </w:p>
    <w:p w14:paraId="45E77425" w14:textId="4FF34CB7" w:rsidR="00D5130C" w:rsidRDefault="00D5130C" w:rsidP="003B420C">
      <w:pPr>
        <w:pStyle w:val="Body"/>
        <w:numPr>
          <w:ilvl w:val="0"/>
          <w:numId w:val="35"/>
        </w:numPr>
      </w:pPr>
      <w:r>
        <w:t xml:space="preserve">To establish a process across </w:t>
      </w:r>
      <w:r w:rsidR="00595B08">
        <w:t>Nexelus</w:t>
      </w:r>
      <w:r>
        <w:t xml:space="preserve"> that will integrate the various risk control measures that </w:t>
      </w:r>
      <w:r w:rsidR="00595B08">
        <w:t>Nexelus</w:t>
      </w:r>
      <w:r>
        <w:t xml:space="preserve"> already has.</w:t>
      </w:r>
    </w:p>
    <w:p w14:paraId="5B5F8143" w14:textId="4000F599" w:rsidR="00D5130C" w:rsidRDefault="00D5130C" w:rsidP="008A5F49">
      <w:pPr>
        <w:pStyle w:val="Heading3"/>
      </w:pPr>
      <w:bookmarkStart w:id="62" w:name="_Toc112766638"/>
      <w:r>
        <w:t xml:space="preserve">What Benefits Will a Risk Management Plan </w:t>
      </w:r>
      <w:r w:rsidR="00595B08">
        <w:t>provide?</w:t>
      </w:r>
      <w:bookmarkEnd w:id="62"/>
      <w:r>
        <w:t xml:space="preserve"> </w:t>
      </w:r>
    </w:p>
    <w:p w14:paraId="79EECEAA" w14:textId="7FDACB44" w:rsidR="00D5130C" w:rsidRDefault="00D5130C" w:rsidP="006F04D6">
      <w:pPr>
        <w:pStyle w:val="Body"/>
      </w:pPr>
      <w:r>
        <w:t xml:space="preserve">Risk Management will assist us to achieve the </w:t>
      </w:r>
      <w:r w:rsidR="00595B08">
        <w:t>Nexelus</w:t>
      </w:r>
      <w:r>
        <w:t>’ corporate objectives by:</w:t>
      </w:r>
    </w:p>
    <w:p w14:paraId="597B3C1A" w14:textId="419B5D84" w:rsidR="00D5130C" w:rsidRDefault="00D5130C" w:rsidP="003B420C">
      <w:pPr>
        <w:pStyle w:val="Body"/>
        <w:numPr>
          <w:ilvl w:val="0"/>
          <w:numId w:val="35"/>
        </w:numPr>
      </w:pPr>
      <w:r>
        <w:t xml:space="preserve">Integrating the various risk control measures that the </w:t>
      </w:r>
      <w:r w:rsidR="00595B08">
        <w:t>Nexelus</w:t>
      </w:r>
      <w:r>
        <w:t xml:space="preserve"> currently uses into one holistic view of what the </w:t>
      </w:r>
      <w:r w:rsidR="00595B08">
        <w:t>Nexelus</w:t>
      </w:r>
      <w:r>
        <w:t xml:space="preserve"> is doing to </w:t>
      </w:r>
      <w:r w:rsidR="00595B08">
        <w:t>minimize</w:t>
      </w:r>
      <w:r>
        <w:t xml:space="preserve"> its risk exposures.  This single view will show priorities and any gaps that need to be addressed.</w:t>
      </w:r>
    </w:p>
    <w:p w14:paraId="67BDA475" w14:textId="0EF11456" w:rsidR="00D5130C" w:rsidRDefault="00D5130C" w:rsidP="003B420C">
      <w:pPr>
        <w:pStyle w:val="Body"/>
        <w:numPr>
          <w:ilvl w:val="0"/>
          <w:numId w:val="35"/>
        </w:numPr>
      </w:pPr>
      <w:r>
        <w:t xml:space="preserve">Implementing a visible, </w:t>
      </w:r>
      <w:r w:rsidR="00595B08">
        <w:t>formalized</w:t>
      </w:r>
      <w:r>
        <w:t xml:space="preserve"> and consistent process for managing the </w:t>
      </w:r>
      <w:r w:rsidR="00595B08">
        <w:t>Nexelus</w:t>
      </w:r>
      <w:r>
        <w:t>’</w:t>
      </w:r>
      <w:r w:rsidR="00412813">
        <w:t xml:space="preserve"> </w:t>
      </w:r>
      <w:r>
        <w:t xml:space="preserve">exposures to risk, thereby supporting continuous improvement in the </w:t>
      </w:r>
      <w:r w:rsidR="00595B08">
        <w:t>Nexelus</w:t>
      </w:r>
      <w:r>
        <w:t xml:space="preserve"> programs and providing an assurance of more effective outcomes.</w:t>
      </w:r>
    </w:p>
    <w:p w14:paraId="715B15BC" w14:textId="4BA15714" w:rsidR="00D5130C" w:rsidRDefault="00D5130C" w:rsidP="003B420C">
      <w:pPr>
        <w:pStyle w:val="Body"/>
        <w:numPr>
          <w:ilvl w:val="0"/>
          <w:numId w:val="35"/>
        </w:numPr>
      </w:pPr>
      <w:r>
        <w:t>Incorporating identified risk management solutions into planning and administrative processes resulting in more structured, accountable and effective business planning and project management</w:t>
      </w:r>
      <w:r w:rsidR="00595B08">
        <w:t>.</w:t>
      </w:r>
    </w:p>
    <w:p w14:paraId="4E5DC974" w14:textId="3E4B5090" w:rsidR="00D5130C" w:rsidRDefault="00D5130C" w:rsidP="003B420C">
      <w:pPr>
        <w:pStyle w:val="Body"/>
        <w:numPr>
          <w:ilvl w:val="0"/>
          <w:numId w:val="35"/>
        </w:numPr>
      </w:pPr>
      <w:r>
        <w:t>Building on existing risk management strategies such as our administrative, engineering, contractual, safety and quality management controls; and</w:t>
      </w:r>
    </w:p>
    <w:p w14:paraId="7F06403A" w14:textId="6A5E7E26" w:rsidR="00D5130C" w:rsidRDefault="00D5130C" w:rsidP="003B420C">
      <w:pPr>
        <w:pStyle w:val="Body"/>
        <w:numPr>
          <w:ilvl w:val="0"/>
          <w:numId w:val="35"/>
        </w:numPr>
      </w:pPr>
      <w:r>
        <w:t>Encouraging staff and managers to think about risk, and risk management, in their day-to-day work; in program, contractor and project management; and in forward planning activities.</w:t>
      </w:r>
    </w:p>
    <w:p w14:paraId="2DDAF026" w14:textId="5BC31C97" w:rsidR="00D5130C" w:rsidRDefault="00D5130C" w:rsidP="006F04D6">
      <w:pPr>
        <w:pStyle w:val="Body"/>
      </w:pPr>
      <w:r>
        <w:t xml:space="preserve">Risk Management </w:t>
      </w:r>
      <w:r w:rsidR="00372EA0">
        <w:t>is</w:t>
      </w:r>
      <w:r>
        <w:t xml:space="preserve"> applied to all the </w:t>
      </w:r>
      <w:r w:rsidR="00E46946">
        <w:t>Nexelus</w:t>
      </w:r>
      <w:r>
        <w:t xml:space="preserve"> activities, including those delivered on the </w:t>
      </w:r>
      <w:r w:rsidR="00E46946">
        <w:t>Nexelus</w:t>
      </w:r>
      <w:r>
        <w:t xml:space="preserve"> behalf by external service providers and project contractors.  This help</w:t>
      </w:r>
      <w:r w:rsidR="00372EA0">
        <w:t>s</w:t>
      </w:r>
      <w:r>
        <w:t xml:space="preserve"> us to:</w:t>
      </w:r>
    </w:p>
    <w:p w14:paraId="433BBE0B" w14:textId="62A21811" w:rsidR="00D5130C" w:rsidRDefault="00D5130C" w:rsidP="003B420C">
      <w:pPr>
        <w:pStyle w:val="Body"/>
        <w:numPr>
          <w:ilvl w:val="0"/>
          <w:numId w:val="35"/>
        </w:numPr>
      </w:pPr>
      <w:r>
        <w:t>Ensure that the quality and reliability of services and other program outputs are of a very high standard</w:t>
      </w:r>
      <w:r w:rsidR="00412813">
        <w:t>.</w:t>
      </w:r>
    </w:p>
    <w:p w14:paraId="65F67679" w14:textId="3F5E7EC3" w:rsidR="00D5130C" w:rsidRDefault="00D5130C" w:rsidP="003B420C">
      <w:pPr>
        <w:pStyle w:val="Body"/>
        <w:numPr>
          <w:ilvl w:val="0"/>
          <w:numId w:val="35"/>
        </w:numPr>
      </w:pPr>
      <w:r>
        <w:t>Ensure services meet requirements and are delivered within cost and schedule</w:t>
      </w:r>
      <w:r w:rsidR="00412813">
        <w:t>.</w:t>
      </w:r>
    </w:p>
    <w:p w14:paraId="3B2BEEED" w14:textId="31ABFA18" w:rsidR="00D5130C" w:rsidRDefault="00D5130C" w:rsidP="003B420C">
      <w:pPr>
        <w:pStyle w:val="Body"/>
        <w:numPr>
          <w:ilvl w:val="0"/>
          <w:numId w:val="35"/>
        </w:numPr>
      </w:pPr>
      <w:r>
        <w:t>Protect employees, property, information and all other assets</w:t>
      </w:r>
      <w:r w:rsidR="00412813">
        <w:t>.</w:t>
      </w:r>
      <w:r>
        <w:t xml:space="preserve"> </w:t>
      </w:r>
    </w:p>
    <w:p w14:paraId="203A766C" w14:textId="60FD631C" w:rsidR="00A46696" w:rsidRPr="00A46696" w:rsidRDefault="00D5130C" w:rsidP="003B420C">
      <w:pPr>
        <w:pStyle w:val="Body"/>
        <w:numPr>
          <w:ilvl w:val="0"/>
          <w:numId w:val="35"/>
        </w:numPr>
      </w:pPr>
      <w:r>
        <w:t>Comply with all legal requirements relative to areas of risk.</w:t>
      </w:r>
    </w:p>
    <w:p w14:paraId="0293C3AD" w14:textId="7F62BFA2" w:rsidR="00C270B0" w:rsidRDefault="0055282F" w:rsidP="0055282F">
      <w:pPr>
        <w:pStyle w:val="Heading2"/>
      </w:pPr>
      <w:bookmarkStart w:id="63" w:name="_Toc112766639"/>
      <w:r w:rsidRPr="0055282F">
        <w:lastRenderedPageBreak/>
        <w:t>Risk Management Structure and Responsibilities</w:t>
      </w:r>
      <w:bookmarkEnd w:id="63"/>
    </w:p>
    <w:p w14:paraId="10961282" w14:textId="4B7BF733" w:rsidR="001D58D1" w:rsidRDefault="001D58D1" w:rsidP="001D58D1">
      <w:pPr>
        <w:pStyle w:val="Body"/>
      </w:pPr>
      <w:r>
        <w:t xml:space="preserve">Management, </w:t>
      </w:r>
      <w:proofErr w:type="spellStart"/>
      <w:r>
        <w:t>NSS</w:t>
      </w:r>
      <w:proofErr w:type="spellEnd"/>
      <w:r>
        <w:t xml:space="preserve"> team and </w:t>
      </w:r>
      <w:r w:rsidR="003358B3">
        <w:t>department</w:t>
      </w:r>
      <w:r>
        <w:t xml:space="preserve"> managers are responsible for managing risk within their span of control, for promoting the application of risk management by contractors, and assisting with the identification of global or broadly based risks that could impact on the </w:t>
      </w:r>
      <w:r w:rsidR="003358B3">
        <w:t>Nexelus</w:t>
      </w:r>
      <w:r>
        <w:t xml:space="preserve"> as a whole. </w:t>
      </w:r>
    </w:p>
    <w:p w14:paraId="6850B661" w14:textId="20F5B786" w:rsidR="001D58D1" w:rsidRDefault="001D58D1" w:rsidP="001D58D1">
      <w:pPr>
        <w:pStyle w:val="Body"/>
      </w:pPr>
      <w:r>
        <w:t xml:space="preserve">Management appoints </w:t>
      </w:r>
      <w:proofErr w:type="spellStart"/>
      <w:r w:rsidR="003358B3">
        <w:t>NSS</w:t>
      </w:r>
      <w:proofErr w:type="spellEnd"/>
      <w:r>
        <w:t xml:space="preserve"> Risk Assessment Team to act as a focal point for communication and coordination of risk assessment, awareness training and risk management assurance. </w:t>
      </w:r>
    </w:p>
    <w:p w14:paraId="7B718711" w14:textId="092AD889" w:rsidR="001D58D1" w:rsidRDefault="001D58D1" w:rsidP="001D58D1">
      <w:pPr>
        <w:pStyle w:val="Body"/>
      </w:pPr>
      <w:r>
        <w:t xml:space="preserve">A team has been established by the </w:t>
      </w:r>
      <w:r w:rsidR="00CA451E">
        <w:t>Nexelus</w:t>
      </w:r>
      <w:r>
        <w:t xml:space="preserve"> management and is responsible for:</w:t>
      </w:r>
    </w:p>
    <w:p w14:paraId="4D57A397" w14:textId="1D9402D1" w:rsidR="001D58D1" w:rsidRDefault="001D58D1" w:rsidP="003B420C">
      <w:pPr>
        <w:pStyle w:val="NumberedListLevel1"/>
        <w:numPr>
          <w:ilvl w:val="0"/>
          <w:numId w:val="36"/>
        </w:numPr>
      </w:pPr>
      <w:r>
        <w:t>Co-coordinating the regular formal updating of Risk Assessment Workbook and Risk Treatment Plans and compiling a master set</w:t>
      </w:r>
      <w:r w:rsidR="009244CF">
        <w:t>.</w:t>
      </w:r>
    </w:p>
    <w:p w14:paraId="362BC0FB" w14:textId="7F2E8818" w:rsidR="001D58D1" w:rsidRDefault="001D58D1" w:rsidP="00947B11">
      <w:pPr>
        <w:pStyle w:val="NumberedListLevel1"/>
      </w:pPr>
      <w:r>
        <w:t>Maintaining corporate risk and risk control information</w:t>
      </w:r>
      <w:r w:rsidR="009244CF">
        <w:t>.</w:t>
      </w:r>
    </w:p>
    <w:p w14:paraId="479730F4" w14:textId="168CBA7B" w:rsidR="001D58D1" w:rsidRDefault="001D58D1" w:rsidP="00947B11">
      <w:pPr>
        <w:pStyle w:val="NumberedListLevel1"/>
      </w:pPr>
      <w:r>
        <w:t>Ensuring that all relevant risk areas are considered including those emanating from the services of external providers and contractors</w:t>
      </w:r>
      <w:r w:rsidR="009244CF">
        <w:t>.</w:t>
      </w:r>
    </w:p>
    <w:p w14:paraId="0E3DDD55" w14:textId="1D65D159" w:rsidR="001D58D1" w:rsidRDefault="001D58D1" w:rsidP="00947B11">
      <w:pPr>
        <w:pStyle w:val="NumberedListLevel1"/>
      </w:pPr>
      <w:r>
        <w:t xml:space="preserve">Analysis and reporting to the </w:t>
      </w:r>
      <w:r w:rsidR="00CA451E">
        <w:t>Nexelus</w:t>
      </w:r>
      <w:r>
        <w:t xml:space="preserve"> Management via meetings or emails</w:t>
      </w:r>
      <w:r w:rsidR="009244CF">
        <w:t>.</w:t>
      </w:r>
    </w:p>
    <w:p w14:paraId="7660AD70" w14:textId="6B851CB1" w:rsidR="001D58D1" w:rsidRDefault="001D58D1" w:rsidP="001D58D1">
      <w:pPr>
        <w:pStyle w:val="Body"/>
      </w:pPr>
      <w:r>
        <w:t xml:space="preserve">The identification and review of critical risk areas within the </w:t>
      </w:r>
      <w:r w:rsidR="00CA451E">
        <w:t>Nexelus</w:t>
      </w:r>
      <w:r>
        <w:t xml:space="preserve"> and the implementation of the </w:t>
      </w:r>
      <w:r w:rsidR="00CA451E">
        <w:t>Nexelus</w:t>
      </w:r>
      <w:r>
        <w:t xml:space="preserve"> Risk Management Plan will also be the subject of internal audit protocols, to be applied by Internal Audit with the oversight and approval of the management.  </w:t>
      </w:r>
    </w:p>
    <w:p w14:paraId="75EA9E4A" w14:textId="77777777" w:rsidR="001D58D1" w:rsidRDefault="001D58D1" w:rsidP="00947B11">
      <w:pPr>
        <w:pStyle w:val="Heading3"/>
      </w:pPr>
      <w:bookmarkStart w:id="64" w:name="_Toc112766640"/>
      <w:r>
        <w:t>Implementation</w:t>
      </w:r>
      <w:bookmarkEnd w:id="64"/>
    </w:p>
    <w:p w14:paraId="44C77FC8" w14:textId="5BCCBB6C" w:rsidR="001D58D1" w:rsidRDefault="00CA451E" w:rsidP="001D58D1">
      <w:pPr>
        <w:pStyle w:val="Body"/>
      </w:pPr>
      <w:r>
        <w:t>Nexelus</w:t>
      </w:r>
      <w:r w:rsidR="001D58D1">
        <w:t xml:space="preserve"> achieves the above requirements by developing suitable analysis and documentation of risks in corporate activities, </w:t>
      </w:r>
    </w:p>
    <w:p w14:paraId="347E0216" w14:textId="75AB41A2" w:rsidR="001D58D1" w:rsidRDefault="001D58D1" w:rsidP="003B420C">
      <w:pPr>
        <w:pStyle w:val="NumberedListLevel1"/>
        <w:numPr>
          <w:ilvl w:val="0"/>
          <w:numId w:val="37"/>
        </w:numPr>
      </w:pPr>
      <w:r>
        <w:t>Identify risks in the immediate work area and of wider impact</w:t>
      </w:r>
      <w:r w:rsidR="00193BA5">
        <w:t>.</w:t>
      </w:r>
    </w:p>
    <w:p w14:paraId="6122C515" w14:textId="51492240" w:rsidR="001D58D1" w:rsidRDefault="001D58D1" w:rsidP="00C10DFE">
      <w:pPr>
        <w:pStyle w:val="NumberedListLevel1"/>
      </w:pPr>
      <w:r>
        <w:t>Assess the probability of the risk eventuating</w:t>
      </w:r>
      <w:r w:rsidR="00193BA5">
        <w:t>.</w:t>
      </w:r>
    </w:p>
    <w:p w14:paraId="0DEF8E39" w14:textId="7D542F6F" w:rsidR="001D58D1" w:rsidRDefault="001D58D1" w:rsidP="00C10DFE">
      <w:pPr>
        <w:pStyle w:val="NumberedListLevel1"/>
      </w:pPr>
      <w:r>
        <w:t>Assess the likely impact on the work area and/or organi</w:t>
      </w:r>
      <w:r w:rsidR="00193BA5">
        <w:t>z</w:t>
      </w:r>
      <w:r>
        <w:t>ation if the risk occurs</w:t>
      </w:r>
      <w:r w:rsidR="00193BA5">
        <w:t>.</w:t>
      </w:r>
    </w:p>
    <w:p w14:paraId="3A2FE125" w14:textId="61D06F68" w:rsidR="001D58D1" w:rsidRDefault="001D58D1" w:rsidP="00C10DFE">
      <w:pPr>
        <w:pStyle w:val="NumberedListLevel1"/>
      </w:pPr>
      <w:r>
        <w:t xml:space="preserve">Determine an overall risk rating </w:t>
      </w:r>
      <w:r w:rsidR="00193BA5">
        <w:t>based on</w:t>
      </w:r>
      <w:r>
        <w:t xml:space="preserve"> probability and impact</w:t>
      </w:r>
      <w:r w:rsidR="00193BA5">
        <w:t>.</w:t>
      </w:r>
      <w:r>
        <w:t xml:space="preserve"> </w:t>
      </w:r>
    </w:p>
    <w:p w14:paraId="59DD2A5F" w14:textId="207BEC35" w:rsidR="001D58D1" w:rsidRDefault="001D58D1" w:rsidP="00C10DFE">
      <w:pPr>
        <w:pStyle w:val="NumberedListLevel1"/>
      </w:pPr>
      <w:r>
        <w:t>Record any existing controls or strategies which aim to reduce the risk</w:t>
      </w:r>
      <w:r w:rsidR="00193BA5">
        <w:t>.</w:t>
      </w:r>
    </w:p>
    <w:p w14:paraId="14AF67DD" w14:textId="18572BC4" w:rsidR="001D58D1" w:rsidRDefault="001D58D1" w:rsidP="00C10DFE">
      <w:pPr>
        <w:pStyle w:val="NumberedListLevel1"/>
      </w:pPr>
      <w:r>
        <w:t>Determine if the risk exposure is acceptable or not</w:t>
      </w:r>
      <w:r w:rsidR="00193BA5">
        <w:t>.</w:t>
      </w:r>
      <w:r>
        <w:t xml:space="preserve"> </w:t>
      </w:r>
    </w:p>
    <w:p w14:paraId="28304B99" w14:textId="1E8CAA5D" w:rsidR="001D58D1" w:rsidRDefault="001D58D1" w:rsidP="00C10DFE">
      <w:pPr>
        <w:pStyle w:val="NumberedListLevel1"/>
      </w:pPr>
      <w:r>
        <w:t xml:space="preserve">Determine further action plans and contingency plans to manage the risk where appropriate. </w:t>
      </w:r>
    </w:p>
    <w:p w14:paraId="5FD0FCE7" w14:textId="47956BFD" w:rsidR="001D58D1" w:rsidRDefault="001D58D1" w:rsidP="00C10DFE">
      <w:pPr>
        <w:pStyle w:val="NumberedListLevel1"/>
      </w:pPr>
      <w:r>
        <w:t>Monitoring and reviewing risk in external services, and where appropriate, providing input to contractors’ risk management processes</w:t>
      </w:r>
      <w:r w:rsidR="00193BA5">
        <w:t>,</w:t>
      </w:r>
    </w:p>
    <w:p w14:paraId="6F831F54" w14:textId="30C8CEAE" w:rsidR="001D58D1" w:rsidRDefault="001D58D1" w:rsidP="00C10DFE">
      <w:pPr>
        <w:pStyle w:val="NumberedListLevel1"/>
      </w:pPr>
      <w:r>
        <w:t>Periodically reviewing and updating the Risk Assessment Workbook to account for changes in risks and related issues</w:t>
      </w:r>
      <w:r w:rsidR="00193BA5">
        <w:t>.</w:t>
      </w:r>
      <w:r>
        <w:t xml:space="preserve"> </w:t>
      </w:r>
    </w:p>
    <w:p w14:paraId="1455CB8F" w14:textId="77777777" w:rsidR="001D58D1" w:rsidRDefault="001D58D1" w:rsidP="001D58D1">
      <w:pPr>
        <w:pStyle w:val="Body"/>
      </w:pPr>
      <w:r>
        <w:t>Satisfactory risk management is achieved when training has been completed by all relevant personnel, when risk assessment of all critical programs and risk exposures has been concluded.</w:t>
      </w:r>
    </w:p>
    <w:p w14:paraId="3A6EF21C" w14:textId="77777777" w:rsidR="001D58D1" w:rsidRDefault="001D58D1" w:rsidP="00947B11">
      <w:pPr>
        <w:pStyle w:val="Heading3"/>
      </w:pPr>
      <w:bookmarkStart w:id="65" w:name="_Toc112766641"/>
      <w:r>
        <w:lastRenderedPageBreak/>
        <w:t>Timeframe</w:t>
      </w:r>
      <w:bookmarkEnd w:id="65"/>
    </w:p>
    <w:p w14:paraId="4D4AE8C0" w14:textId="58627F28" w:rsidR="001D58D1" w:rsidRDefault="001D58D1" w:rsidP="001D58D1">
      <w:pPr>
        <w:pStyle w:val="Body"/>
      </w:pPr>
      <w:r>
        <w:t xml:space="preserve">All team members have recently received a copy of this Risk treatment Plan containing the </w:t>
      </w:r>
      <w:r w:rsidR="00193BA5">
        <w:t>Nexelus</w:t>
      </w:r>
      <w:r>
        <w:t xml:space="preserve"> Policy on Risk Management, guidelines on Risk Management implementation and </w:t>
      </w:r>
      <w:r w:rsidR="00603D4E">
        <w:t xml:space="preserve">Nexelus </w:t>
      </w:r>
      <w:r>
        <w:t>initial Risk Assessment Workbook.</w:t>
      </w:r>
    </w:p>
    <w:p w14:paraId="4DCFD9A7" w14:textId="50B10427" w:rsidR="001D58D1" w:rsidRDefault="001D58D1" w:rsidP="001D58D1">
      <w:pPr>
        <w:pStyle w:val="Body"/>
      </w:pPr>
      <w:r>
        <w:t xml:space="preserve">Managers are requested to take the time to discuss the Risk Treatment Plan with their staff to ensure that they are aware of </w:t>
      </w:r>
      <w:r w:rsidR="00603D4E">
        <w:t xml:space="preserve">Nexelus </w:t>
      </w:r>
      <w:r>
        <w:t xml:space="preserve">Risk Management Policy and their role in implementation of the Risk Management Process. </w:t>
      </w:r>
    </w:p>
    <w:p w14:paraId="39DDB595" w14:textId="3E77BF52" w:rsidR="001D58D1" w:rsidRDefault="001D58D1" w:rsidP="001D58D1">
      <w:pPr>
        <w:pStyle w:val="Body"/>
      </w:pPr>
      <w:r>
        <w:t xml:space="preserve">The timeframe for further development and implementation of risk management </w:t>
      </w:r>
      <w:r w:rsidRPr="00B55D57">
        <w:rPr>
          <w:highlight w:val="yellow"/>
        </w:rPr>
        <w:t xml:space="preserve">within </w:t>
      </w:r>
      <w:r w:rsidR="00B72516" w:rsidRPr="00B55D57">
        <w:rPr>
          <w:highlight w:val="yellow"/>
        </w:rPr>
        <w:t>6 months of initiation</w:t>
      </w:r>
      <w:r w:rsidR="00B72516">
        <w:t xml:space="preserve"> of the process.</w:t>
      </w:r>
    </w:p>
    <w:p w14:paraId="098BEDC6" w14:textId="77777777" w:rsidR="001D58D1" w:rsidRDefault="001D58D1" w:rsidP="00947B11">
      <w:pPr>
        <w:pStyle w:val="Heading3"/>
      </w:pPr>
      <w:bookmarkStart w:id="66" w:name="_Toc112766642"/>
      <w:r>
        <w:t>Monitoring and Review</w:t>
      </w:r>
      <w:bookmarkEnd w:id="66"/>
    </w:p>
    <w:p w14:paraId="69DD2D37" w14:textId="243CE61D" w:rsidR="0055282F" w:rsidRPr="0055282F" w:rsidRDefault="001D58D1" w:rsidP="001D58D1">
      <w:pPr>
        <w:pStyle w:val="Body"/>
      </w:pPr>
      <w:r>
        <w:t xml:space="preserve">The monitoring, review and updating of </w:t>
      </w:r>
      <w:r w:rsidR="00700699">
        <w:t xml:space="preserve">Risk </w:t>
      </w:r>
      <w:r>
        <w:t>Registers</w:t>
      </w:r>
      <w:r w:rsidR="00302F11">
        <w:t>, Mitigation and Contingency</w:t>
      </w:r>
      <w:r>
        <w:t xml:space="preserve"> Plans will be coordinated by the </w:t>
      </w:r>
      <w:proofErr w:type="spellStart"/>
      <w:r w:rsidR="00603D4E">
        <w:t>NSS</w:t>
      </w:r>
      <w:proofErr w:type="spellEnd"/>
      <w:r>
        <w:t xml:space="preserve"> Team, in conjunction with Internal Audit, in line with their responsibilities under this Plan.</w:t>
      </w:r>
      <w:bookmarkEnd w:id="46"/>
      <w:bookmarkEnd w:id="47"/>
      <w:bookmarkEnd w:id="48"/>
      <w:bookmarkEnd w:id="49"/>
    </w:p>
    <w:sectPr w:rsidR="0055282F" w:rsidRPr="0055282F" w:rsidSect="003A4F95">
      <w:headerReference w:type="first" r:id="rId15"/>
      <w:footerReference w:type="first" r:id="rId16"/>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446F3" w14:textId="77777777" w:rsidR="002A76F3" w:rsidRDefault="002A76F3">
      <w:r>
        <w:separator/>
      </w:r>
    </w:p>
  </w:endnote>
  <w:endnote w:type="continuationSeparator" w:id="0">
    <w:p w14:paraId="4C2137AB" w14:textId="77777777" w:rsidR="002A76F3" w:rsidRDefault="002A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4BEE5622" w:rsidR="001B1126" w:rsidRDefault="001B1126" w:rsidP="001B1126">
    <w:pPr>
      <w:pStyle w:val="Footer"/>
      <w:jc w:val="left"/>
    </w:pPr>
    <w:r w:rsidRPr="00BD7996">
      <w:rPr>
        <w:sz w:val="14"/>
      </w:rPr>
      <w:t xml:space="preserve">Confidential Information:  The information provided in this document is intended solely for the use of </w:t>
    </w:r>
    <w:r w:rsidR="00F32A79">
      <w:rPr>
        <w:sz w:val="14"/>
      </w:rPr>
      <w:t>Nexelus</w:t>
    </w:r>
    <w:r w:rsidRPr="00BD7996">
      <w:rPr>
        <w:sz w:val="14"/>
      </w:rPr>
      <w:t xml:space="preserve">.  The contents of this document may not be reproduced or divulged outside the intended organization without the express written permission of </w:t>
    </w:r>
    <w:r w:rsidR="00F32A79">
      <w:rPr>
        <w:sz w:val="14"/>
      </w:rPr>
      <w:t>Nexelus</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51267" w14:textId="77777777" w:rsidR="002A76F3" w:rsidRDefault="002A76F3">
      <w:r>
        <w:separator/>
      </w:r>
    </w:p>
  </w:footnote>
  <w:footnote w:type="continuationSeparator" w:id="0">
    <w:p w14:paraId="7D11DA0F" w14:textId="77777777" w:rsidR="002A76F3" w:rsidRDefault="002A7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4A59BCB1" w:rsidR="00B571AE" w:rsidRDefault="006122AE" w:rsidP="00B571AE">
        <w:pPr>
          <w:pStyle w:val="Header"/>
          <w:pBdr>
            <w:bottom w:val="single" w:sz="4" w:space="1" w:color="D9D9D9" w:themeColor="background1" w:themeShade="D9"/>
          </w:pBdr>
          <w:jc w:val="left"/>
          <w:rPr>
            <w:color w:val="7F7F7F" w:themeColor="background1" w:themeShade="7F"/>
            <w:spacing w:val="60"/>
          </w:rPr>
        </w:pPr>
        <w:r>
          <w:rPr>
            <w:sz w:val="18"/>
            <w:szCs w:val="16"/>
          </w:rPr>
          <w:t>Risk Assessment and Management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52369CD4" w:rsidR="00723174" w:rsidRPr="00723174" w:rsidRDefault="006122AE" w:rsidP="00723174">
    <w:pPr>
      <w:pStyle w:val="Header"/>
      <w:jc w:val="left"/>
      <w:rPr>
        <w:sz w:val="18"/>
        <w:szCs w:val="16"/>
      </w:rPr>
    </w:pPr>
    <w:r>
      <w:rPr>
        <w:sz w:val="18"/>
        <w:szCs w:val="16"/>
      </w:rPr>
      <w:t>Risk assessment and Management</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46CB3CE3" w:rsidR="00087BE6" w:rsidRDefault="006122AE" w:rsidP="00087BE6">
        <w:pPr>
          <w:pStyle w:val="Header"/>
          <w:pBdr>
            <w:bottom w:val="single" w:sz="4" w:space="1" w:color="D9D9D9" w:themeColor="background1" w:themeShade="D9"/>
          </w:pBdr>
          <w:jc w:val="left"/>
          <w:rPr>
            <w:color w:val="7F7F7F" w:themeColor="background1" w:themeShade="7F"/>
            <w:spacing w:val="60"/>
          </w:rPr>
        </w:pPr>
        <w:r>
          <w:rPr>
            <w:sz w:val="18"/>
            <w:szCs w:val="16"/>
          </w:rPr>
          <w:t>Risk Assessment and Management</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0BC5"/>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47AA4"/>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03A"/>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6F3"/>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2F11"/>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5E7"/>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EA0"/>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3A4"/>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2AE"/>
    <w:rsid w:val="006127F9"/>
    <w:rsid w:val="00612D47"/>
    <w:rsid w:val="00612D8B"/>
    <w:rsid w:val="006134D1"/>
    <w:rsid w:val="006134FE"/>
    <w:rsid w:val="00613B4A"/>
    <w:rsid w:val="00614589"/>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699"/>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4F95"/>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1D51"/>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0FF"/>
    <w:rsid w:val="00A073ED"/>
    <w:rsid w:val="00A0752D"/>
    <w:rsid w:val="00A07681"/>
    <w:rsid w:val="00A10624"/>
    <w:rsid w:val="00A10639"/>
    <w:rsid w:val="00A11638"/>
    <w:rsid w:val="00A1279E"/>
    <w:rsid w:val="00A13508"/>
    <w:rsid w:val="00A13CAF"/>
    <w:rsid w:val="00A145BB"/>
    <w:rsid w:val="00A14B06"/>
    <w:rsid w:val="00A15186"/>
    <w:rsid w:val="00A15A32"/>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B31"/>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3C9"/>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28E"/>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905"/>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A79"/>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0573"/>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23</TotalTime>
  <Pages>17</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20308</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Imran  Rahman</cp:lastModifiedBy>
  <cp:revision>4</cp:revision>
  <cp:lastPrinted>2012-12-14T20:06:00Z</cp:lastPrinted>
  <dcterms:created xsi:type="dcterms:W3CDTF">2022-08-30T19:48:00Z</dcterms:created>
  <dcterms:modified xsi:type="dcterms:W3CDTF">2022-08-31T15:13:00Z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