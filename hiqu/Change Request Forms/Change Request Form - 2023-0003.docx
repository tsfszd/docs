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27C8" w14:textId="77777777" w:rsidR="00FE35B4" w:rsidRDefault="00FE35B4" w:rsidP="00FE35B4">
      <w:pPr>
        <w:pStyle w:val="Heading1"/>
      </w:pPr>
      <w:bookmarkStart w:id="0" w:name="_Toc512015253"/>
      <w:r>
        <w:t>Change Request Form</w:t>
      </w:r>
      <w:bookmarkEnd w:id="0"/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45"/>
        <w:gridCol w:w="1722"/>
        <w:gridCol w:w="88"/>
        <w:gridCol w:w="1504"/>
        <w:gridCol w:w="348"/>
        <w:gridCol w:w="1138"/>
        <w:gridCol w:w="170"/>
        <w:gridCol w:w="1565"/>
      </w:tblGrid>
      <w:tr w:rsidR="00FE35B4" w:rsidRPr="00D00A11" w14:paraId="10C99604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D221B" w14:textId="3C3CB8B4" w:rsidR="00FE35B4" w:rsidRPr="00270E9A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Change Request No.: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D23F0D" w14:textId="10933D2F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CR</w:t>
            </w:r>
            <w:r w:rsidR="00BC396B">
              <w:rPr>
                <w:rFonts w:cs="Arial"/>
                <w:szCs w:val="22"/>
              </w:rPr>
              <w:t>2023-0001</w:t>
            </w:r>
          </w:p>
        </w:tc>
      </w:tr>
      <w:tr w:rsidR="00FE35B4" w:rsidRPr="00D00A11" w14:paraId="5371A838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8CC516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Project Details</w:t>
            </w:r>
          </w:p>
        </w:tc>
      </w:tr>
      <w:tr w:rsidR="00FE35B4" w:rsidRPr="00D00A11" w14:paraId="78AA1E38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F5445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bookmarkStart w:id="1" w:name="_Hlk105070814"/>
            <w:r w:rsidRPr="00D00A11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B26E" w14:textId="1EEA8D92" w:rsidR="00FE35B4" w:rsidRPr="00D00A11" w:rsidRDefault="00366FAB" w:rsidP="00BC5878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APWorks</w:t>
            </w:r>
            <w:proofErr w:type="spellEnd"/>
            <w:r w:rsidR="00FE35B4">
              <w:rPr>
                <w:rFonts w:cs="Arial"/>
                <w:szCs w:val="22"/>
              </w:rPr>
              <w:t xml:space="preserve"> </w:t>
            </w:r>
          </w:p>
        </w:tc>
      </w:tr>
      <w:bookmarkEnd w:id="1"/>
      <w:tr w:rsidR="00921834" w:rsidRPr="00D00A11" w14:paraId="2E5594EE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5638A4" w14:textId="77777777" w:rsidR="00921834" w:rsidRPr="00D00A11" w:rsidRDefault="00921834" w:rsidP="00921834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Module/Area: </w:t>
            </w:r>
          </w:p>
        </w:tc>
        <w:tc>
          <w:tcPr>
            <w:tcW w:w="1722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DF129" w14:textId="3CD00848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993023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Web                                        </w:t>
            </w: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64A9970C" w14:textId="3EBE6F66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21291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</w:t>
            </w:r>
            <w:r w:rsidR="0011657C" w:rsidRPr="0011657C">
              <w:rPr>
                <w:rFonts w:cs="Arial"/>
                <w:sz w:val="16"/>
                <w:szCs w:val="16"/>
              </w:rPr>
              <w:t>AP Workflow</w:t>
            </w:r>
            <w:r w:rsidR="00921834" w:rsidRPr="0011657C">
              <w:rPr>
                <w:rFonts w:cs="Arial"/>
                <w:sz w:val="16"/>
                <w:szCs w:val="16"/>
              </w:rPr>
              <w:t xml:space="preserve">      </w:t>
            </w:r>
          </w:p>
        </w:tc>
        <w:tc>
          <w:tcPr>
            <w:tcW w:w="1656" w:type="dxa"/>
            <w:gridSpan w:val="3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9148970" w14:textId="7C324B11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869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IPC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3C7AD70" w14:textId="379676BA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89631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Other</w:t>
            </w:r>
          </w:p>
        </w:tc>
      </w:tr>
      <w:tr w:rsidR="00921834" w:rsidRPr="00D00A11" w14:paraId="195675F3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B39D7F" w14:textId="78E12964" w:rsidR="0092183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Specify Other</w:t>
            </w:r>
            <w:r w:rsidRPr="00D00A11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DD1CD" w14:textId="70FDC880" w:rsidR="00921834" w:rsidRPr="00D00A11" w:rsidRDefault="0092183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71C6DCE" w14:textId="77777777" w:rsidTr="00BC587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3F2FE0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Details</w:t>
            </w:r>
          </w:p>
        </w:tc>
      </w:tr>
      <w:tr w:rsidR="00FE35B4" w:rsidRPr="00D00A11" w14:paraId="25630E45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D51FA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Requested By: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EAB00" w14:textId="40982E0E" w:rsidR="00FE35B4" w:rsidRPr="00D00A11" w:rsidRDefault="00366FAB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Tauseef Shahzad</w:t>
            </w:r>
          </w:p>
        </w:tc>
      </w:tr>
      <w:tr w:rsidR="00FE35B4" w:rsidRPr="00D00A11" w14:paraId="2E4113A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73CD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Date of Request: 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6D548" w14:textId="78EC0354" w:rsidR="00FE35B4" w:rsidRPr="00D00A11" w:rsidRDefault="00366FAB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8/21/2023</w:t>
            </w:r>
          </w:p>
        </w:tc>
      </w:tr>
      <w:tr w:rsidR="00FE35B4" w:rsidRPr="00D00A11" w14:paraId="25ED182A" w14:textId="77777777" w:rsidTr="0018311F">
        <w:tblPrEx>
          <w:tblCellMar>
            <w:top w:w="29" w:type="dxa"/>
            <w:bottom w:w="29" w:type="dxa"/>
          </w:tblCellMar>
        </w:tblPrEx>
        <w:trPr>
          <w:trHeight w:val="300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9D36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Specify Details: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AC42" w14:textId="6FCB3694" w:rsidR="00FE35B4" w:rsidRPr="00D00A11" w:rsidRDefault="00366FAB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Implement Company Code in Tax, and Payment Terms Tables</w:t>
            </w:r>
          </w:p>
        </w:tc>
      </w:tr>
      <w:tr w:rsidR="00FE35B4" w:rsidRPr="00D00A11" w14:paraId="6850C76B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C4D6AF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Priority: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CB8D7" w14:textId="3AD55C6F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14384402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Segoe UI Symbol" w:hint="eastAsia"/>
                    <w:szCs w:val="22"/>
                  </w:rPr>
                  <w:t>☒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Urgent</w:t>
            </w:r>
            <w:r w:rsidR="00FE35B4" w:rsidRPr="00D00A11">
              <w:rPr>
                <w:rFonts w:cs="Arial"/>
                <w:szCs w:val="22"/>
              </w:rPr>
              <w:t xml:space="preserve">                                       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2FBCB99" w14:textId="45079261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37632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Normal</w:t>
            </w:r>
            <w:r w:rsidR="00FE35B4" w:rsidRPr="00D00A11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12" w:space="0" w:color="000000"/>
            </w:tcBorders>
          </w:tcPr>
          <w:p w14:paraId="50BE8EF7" w14:textId="5D58F8E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99300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Low</w:t>
            </w:r>
          </w:p>
        </w:tc>
        <w:tc>
          <w:tcPr>
            <w:tcW w:w="1735" w:type="dxa"/>
            <w:gridSpan w:val="2"/>
            <w:tcBorders>
              <w:left w:val="single" w:sz="2" w:space="0" w:color="000000"/>
              <w:bottom w:val="single" w:sz="12" w:space="0" w:color="000000"/>
            </w:tcBorders>
          </w:tcPr>
          <w:p w14:paraId="397F6BA1" w14:textId="69F2560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51988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Other</w:t>
            </w:r>
          </w:p>
        </w:tc>
      </w:tr>
      <w:tr w:rsidR="00FE35B4" w:rsidRPr="00D00A11" w14:paraId="058839E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FF3C1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Implementation Time: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157F5" w14:textId="2BE52FFF" w:rsidR="00FE35B4" w:rsidRPr="00D00A11" w:rsidRDefault="00366FAB" w:rsidP="00BC5878">
            <w:pPr>
              <w:spacing w:before="60" w:after="60"/>
              <w:rPr>
                <w:rFonts w:eastAsia="MS Gothic" w:cs="Arial"/>
                <w:szCs w:val="22"/>
              </w:rPr>
            </w:pPr>
            <w:r>
              <w:rPr>
                <w:rFonts w:eastAsia="MS Gothic"/>
                <w:szCs w:val="22"/>
              </w:rPr>
              <w:t>?</w:t>
            </w:r>
            <w:r w:rsidR="00BC396B">
              <w:rPr>
                <w:rFonts w:eastAsia="MS Gothic"/>
                <w:szCs w:val="22"/>
              </w:rPr>
              <w:t xml:space="preserve"> Hour</w:t>
            </w:r>
          </w:p>
        </w:tc>
      </w:tr>
      <w:tr w:rsidR="00FE35B4" w:rsidRPr="00D00A11" w14:paraId="1FFB34EA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2336D4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Approval Details</w:t>
            </w:r>
            <w:r w:rsidRPr="00D00A11">
              <w:rPr>
                <w:rFonts w:cs="Arial"/>
                <w:szCs w:val="22"/>
              </w:rPr>
              <w:t xml:space="preserve"> </w:t>
            </w:r>
          </w:p>
        </w:tc>
      </w:tr>
      <w:tr w:rsidR="00FE35B4" w:rsidRPr="00D00A11" w14:paraId="7A9BC3D5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9BCF1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Approval: </w:t>
            </w:r>
          </w:p>
        </w:tc>
        <w:tc>
          <w:tcPr>
            <w:tcW w:w="1810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422B69" w14:textId="4B4F40E6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3472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Approved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884E63" w14:textId="45E98E5D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360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top w:val="single" w:sz="12" w:space="0" w:color="000000"/>
              <w:left w:val="single" w:sz="2" w:space="0" w:color="000000"/>
              <w:bottom w:val="single" w:sz="8" w:space="0" w:color="000000"/>
            </w:tcBorders>
          </w:tcPr>
          <w:p w14:paraId="24340475" w14:textId="1F98D28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17568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Rejected</w:t>
            </w:r>
          </w:p>
        </w:tc>
      </w:tr>
      <w:tr w:rsidR="00FE35B4" w:rsidRPr="00D00A11" w14:paraId="1696A91C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B4BF96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Reason for Decision: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 w14:paraId="6526A50C" w14:textId="1B24A8F6" w:rsidR="00FE35B4" w:rsidRPr="00D00A11" w:rsidRDefault="008E42E4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Internal Discussion </w:t>
            </w:r>
          </w:p>
        </w:tc>
      </w:tr>
      <w:tr w:rsidR="00FE35B4" w:rsidRPr="00D00A11" w14:paraId="0485E810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E2524B" w14:textId="17ECD0A4" w:rsidR="00FE35B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Approver/</w:t>
            </w:r>
            <w:r w:rsidR="00FE35B4" w:rsidRPr="00D00A11">
              <w:rPr>
                <w:rFonts w:cs="Arial"/>
                <w:b/>
                <w:szCs w:val="22"/>
              </w:rPr>
              <w:t>Date: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7BC6CA" w14:textId="3A79991D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CF1E55B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245587" w14:textId="54D668F0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Closing Details (To be filled by </w:t>
            </w:r>
            <w:r w:rsidR="00270E9A">
              <w:rPr>
                <w:rFonts w:cs="Arial"/>
                <w:b/>
                <w:szCs w:val="22"/>
              </w:rPr>
              <w:t>GM Development/Principal Software Engineer</w:t>
            </w:r>
            <w:r w:rsidRPr="00D00A11">
              <w:rPr>
                <w:rFonts w:cs="Arial"/>
                <w:b/>
                <w:szCs w:val="22"/>
              </w:rPr>
              <w:t>)</w:t>
            </w:r>
          </w:p>
        </w:tc>
      </w:tr>
      <w:tr w:rsidR="00FE35B4" w:rsidRPr="00D00A11" w14:paraId="6C288B79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8AF4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Closed By: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94FD6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16AAB8AE" w14:textId="77777777" w:rsidTr="0018311F"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7B8CC7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Closing Date: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D496D2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1CBD11D8" w14:textId="77777777" w:rsidTr="0018311F"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7B9C24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Status: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21DC01" w14:textId="0F17143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465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Completed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90204C7" w14:textId="1EDF9FC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218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left w:val="single" w:sz="2" w:space="0" w:color="000000"/>
              <w:bottom w:val="single" w:sz="12" w:space="0" w:color="000000"/>
            </w:tcBorders>
          </w:tcPr>
          <w:p w14:paraId="6D7E2E24" w14:textId="7BFDDFD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80916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Terminated</w:t>
            </w:r>
          </w:p>
        </w:tc>
      </w:tr>
    </w:tbl>
    <w:p w14:paraId="1C623B33" w14:textId="77777777" w:rsidR="00FE35B4" w:rsidRPr="000D0CA4" w:rsidRDefault="00FE35B4" w:rsidP="00FE35B4">
      <w:pPr>
        <w:pStyle w:val="Heading2"/>
      </w:pPr>
      <w:bookmarkStart w:id="2" w:name="_Toc512015254"/>
      <w:r w:rsidRPr="000D0CA4">
        <w:lastRenderedPageBreak/>
        <w:t>Priority of Change Implementation</w:t>
      </w:r>
      <w:bookmarkEnd w:id="2"/>
      <w:r w:rsidRPr="000D0CA4">
        <w:t xml:space="preserve"> </w:t>
      </w:r>
    </w:p>
    <w:p w14:paraId="7F85E20C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Priority of Change Implementation</w:t>
      </w:r>
      <w:r>
        <w:rPr>
          <w:rFonts w:eastAsia="Calibri"/>
        </w:rPr>
        <w:t xml:space="preserve"> in the c</w:t>
      </w:r>
      <w:r w:rsidRPr="00DE6281">
        <w:rPr>
          <w:rFonts w:eastAsia="Calibri"/>
        </w:rPr>
        <w:t xml:space="preserve">hange </w:t>
      </w:r>
      <w:r>
        <w:rPr>
          <w:rFonts w:eastAsia="Calibri"/>
        </w:rPr>
        <w:t>request d</w:t>
      </w:r>
      <w:r w:rsidRPr="00DE6281">
        <w:rPr>
          <w:rFonts w:eastAsia="Calibri"/>
        </w:rPr>
        <w:t>etails can be interpreted as follows:</w:t>
      </w:r>
    </w:p>
    <w:p w14:paraId="4E3DF459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Urgent</w:t>
      </w:r>
      <w:r w:rsidRPr="00206C5A">
        <w:rPr>
          <w:rFonts w:eastAsia="Calibri"/>
        </w:rPr>
        <w:t xml:space="preserve"> - Implementation Time is 1 Day</w:t>
      </w:r>
    </w:p>
    <w:p w14:paraId="39D3DC44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Normal</w:t>
      </w:r>
      <w:r w:rsidRPr="00206C5A">
        <w:rPr>
          <w:rFonts w:eastAsia="Calibri"/>
        </w:rPr>
        <w:t xml:space="preserve"> - Implementation Time</w:t>
      </w:r>
      <w:r>
        <w:rPr>
          <w:rFonts w:eastAsia="Calibri"/>
        </w:rPr>
        <w:t xml:space="preserve"> is</w:t>
      </w:r>
      <w:r w:rsidRPr="00206C5A">
        <w:rPr>
          <w:rFonts w:eastAsia="Calibri"/>
        </w:rPr>
        <w:t xml:space="preserve"> 3 Days</w:t>
      </w:r>
    </w:p>
    <w:p w14:paraId="0FB5DFB1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Low</w:t>
      </w:r>
      <w:r>
        <w:rPr>
          <w:rFonts w:eastAsia="Calibri"/>
        </w:rPr>
        <w:t xml:space="preserve"> - Implementation Time is 1 W</w:t>
      </w:r>
      <w:r w:rsidRPr="00206C5A">
        <w:rPr>
          <w:rFonts w:eastAsia="Calibri"/>
        </w:rPr>
        <w:t>eek</w:t>
      </w:r>
    </w:p>
    <w:p w14:paraId="4F534B9D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ED4BCF">
        <w:rPr>
          <w:rFonts w:eastAsia="Calibri"/>
          <w:b/>
        </w:rPr>
        <w:t>Other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 xml:space="preserve">- Implementation Time is more than 1 </w:t>
      </w:r>
      <w:proofErr w:type="gramStart"/>
      <w:r>
        <w:rPr>
          <w:rFonts w:eastAsia="Calibri"/>
        </w:rPr>
        <w:t>W</w:t>
      </w:r>
      <w:r w:rsidRPr="00206C5A">
        <w:rPr>
          <w:rFonts w:eastAsia="Calibri"/>
        </w:rPr>
        <w:t>eek</w:t>
      </w:r>
      <w:proofErr w:type="gramEnd"/>
    </w:p>
    <w:p w14:paraId="4C54C388" w14:textId="77A789D6" w:rsidR="00366FAB" w:rsidRPr="00366FAB" w:rsidRDefault="00FE35B4" w:rsidP="00366FAB">
      <w:pPr>
        <w:pStyle w:val="Heading2"/>
      </w:pPr>
      <w:bookmarkStart w:id="3" w:name="_Toc435722383"/>
      <w:bookmarkStart w:id="4" w:name="_Toc512015255"/>
      <w:r w:rsidRPr="00BF16AA">
        <w:lastRenderedPageBreak/>
        <w:t>Reason for Change</w:t>
      </w:r>
      <w:bookmarkEnd w:id="3"/>
      <w:bookmarkEnd w:id="4"/>
      <w:r w:rsidR="00366FAB">
        <w:tab/>
      </w:r>
      <w:r w:rsidR="00366FAB">
        <w:tab/>
      </w:r>
    </w:p>
    <w:p w14:paraId="65C92F45" w14:textId="7643BB1E" w:rsidR="00366FAB" w:rsidRPr="00DE6281" w:rsidRDefault="00366FAB" w:rsidP="00BC396B">
      <w:r>
        <w:t xml:space="preserve">All companies in an enterprise share same </w:t>
      </w:r>
      <w:proofErr w:type="spellStart"/>
      <w:r>
        <w:t>APWorks</w:t>
      </w:r>
      <w:proofErr w:type="spellEnd"/>
      <w:r>
        <w:t xml:space="preserve"> database, we cannot define company specific information Company Code in respective tables. Some tables do not have Company Code.</w:t>
      </w:r>
    </w:p>
    <w:p w14:paraId="6353EBA2" w14:textId="77777777" w:rsidR="00FE35B4" w:rsidRDefault="00FE35B4" w:rsidP="00FE35B4">
      <w:pPr>
        <w:pStyle w:val="Heading2"/>
      </w:pPr>
      <w:bookmarkStart w:id="5" w:name="_Toc435722384"/>
      <w:bookmarkStart w:id="6" w:name="_Toc512015256"/>
      <w:r w:rsidRPr="00DE6281">
        <w:lastRenderedPageBreak/>
        <w:t>Description of Change</w:t>
      </w:r>
      <w:bookmarkEnd w:id="5"/>
      <w:bookmarkEnd w:id="6"/>
    </w:p>
    <w:p w14:paraId="1D28B29D" w14:textId="77777777" w:rsidR="00366FAB" w:rsidRDefault="00366FAB" w:rsidP="00366FAB">
      <w:r>
        <w:t>Following tables do not have Company Code required for Multi Company implementation:</w:t>
      </w:r>
    </w:p>
    <w:p w14:paraId="3D58F1ED" w14:textId="77777777" w:rsidR="00366FAB" w:rsidRDefault="00366FAB" w:rsidP="00366FAB">
      <w:pPr>
        <w:pStyle w:val="xmsonormal"/>
        <w:numPr>
          <w:ilvl w:val="0"/>
          <w:numId w:val="106"/>
        </w:num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apam_payment_terms</w:t>
      </w:r>
      <w:proofErr w:type="spellEnd"/>
    </w:p>
    <w:p w14:paraId="2359F38D" w14:textId="77777777" w:rsidR="00366FAB" w:rsidRPr="00366FAB" w:rsidRDefault="00366FAB" w:rsidP="00366FAB">
      <w:pPr>
        <w:pStyle w:val="xelementtoproof"/>
        <w:numPr>
          <w:ilvl w:val="0"/>
          <w:numId w:val="106"/>
        </w:num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apam_currencies</w:t>
      </w:r>
      <w:proofErr w:type="spellEnd"/>
    </w:p>
    <w:p w14:paraId="021C9264" w14:textId="001AE899" w:rsidR="00366FAB" w:rsidRPr="00366FAB" w:rsidRDefault="00366FAB" w:rsidP="00366FAB">
      <w:pPr>
        <w:pStyle w:val="xelementtoproof"/>
        <w:numPr>
          <w:ilvl w:val="0"/>
          <w:numId w:val="106"/>
        </w:numPr>
        <w:rPr>
          <w:rFonts w:eastAsia="Times New Roman"/>
          <w:color w:val="000000"/>
        </w:rPr>
      </w:pPr>
      <w:proofErr w:type="spellStart"/>
      <w:r w:rsidRPr="00366FAB">
        <w:rPr>
          <w:sz w:val="24"/>
          <w:szCs w:val="24"/>
        </w:rPr>
        <w:t>apam_tax</w:t>
      </w:r>
      <w:proofErr w:type="spellEnd"/>
    </w:p>
    <w:p w14:paraId="2C884D37" w14:textId="2BD702FD" w:rsidR="00366FAB" w:rsidRDefault="00366FAB" w:rsidP="00366FAB">
      <w:pPr>
        <w:pStyle w:val="xelementtoproof"/>
        <w:rPr>
          <w:rFonts w:eastAsia="Times New Roman"/>
          <w:color w:val="000000"/>
        </w:rPr>
      </w:pPr>
      <w:r w:rsidRPr="00366FAB">
        <w:rPr>
          <w:rFonts w:eastAsia="Times New Roman"/>
          <w:b/>
          <w:bCs/>
          <w:color w:val="000000"/>
        </w:rPr>
        <w:t>Database changes</w:t>
      </w:r>
      <w:r>
        <w:rPr>
          <w:rFonts w:eastAsia="Times New Roman"/>
          <w:color w:val="000000"/>
        </w:rPr>
        <w:t>:</w:t>
      </w:r>
    </w:p>
    <w:p w14:paraId="04B249A1" w14:textId="20CE0C4A" w:rsidR="005E7A16" w:rsidRDefault="005E7A16" w:rsidP="00366FAB">
      <w:pPr>
        <w:pStyle w:val="xelementtoproo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Company Code needs to be implemented in following tables:</w:t>
      </w:r>
    </w:p>
    <w:p w14:paraId="2E4A9E17" w14:textId="77777777" w:rsidR="005E7A16" w:rsidRDefault="005E7A16" w:rsidP="005E7A16">
      <w:pPr>
        <w:pStyle w:val="xmsonormal"/>
        <w:numPr>
          <w:ilvl w:val="0"/>
          <w:numId w:val="107"/>
        </w:num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apam_payment_terms</w:t>
      </w:r>
      <w:proofErr w:type="spellEnd"/>
    </w:p>
    <w:p w14:paraId="31C3BAA9" w14:textId="77777777" w:rsidR="005E7A16" w:rsidRDefault="005E7A16" w:rsidP="005E7A16">
      <w:pPr>
        <w:pStyle w:val="xelementtoproof"/>
        <w:numPr>
          <w:ilvl w:val="0"/>
          <w:numId w:val="107"/>
        </w:num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apam_currencies</w:t>
      </w:r>
      <w:proofErr w:type="spellEnd"/>
    </w:p>
    <w:p w14:paraId="5260C66F" w14:textId="122F0AF3" w:rsidR="005E7A16" w:rsidRPr="005E7A16" w:rsidRDefault="005E7A16" w:rsidP="005E7A16">
      <w:pPr>
        <w:pStyle w:val="xelementtoproof"/>
        <w:numPr>
          <w:ilvl w:val="0"/>
          <w:numId w:val="107"/>
        </w:numPr>
        <w:rPr>
          <w:rFonts w:eastAsia="Times New Roman"/>
          <w:color w:val="000000"/>
        </w:rPr>
      </w:pPr>
      <w:proofErr w:type="spellStart"/>
      <w:r w:rsidRPr="005E7A16">
        <w:rPr>
          <w:rFonts w:eastAsia="Times New Roman"/>
          <w:color w:val="000000"/>
          <w:sz w:val="24"/>
          <w:szCs w:val="24"/>
        </w:rPr>
        <w:t>apam_tax</w:t>
      </w:r>
      <w:proofErr w:type="spellEnd"/>
    </w:p>
    <w:p w14:paraId="742F93BA" w14:textId="2C434A5B" w:rsidR="00366FAB" w:rsidRDefault="00366FAB" w:rsidP="00366FAB">
      <w:pPr>
        <w:pStyle w:val="xelementtoproo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The change requires updating following stored procedures:</w:t>
      </w:r>
    </w:p>
    <w:tbl>
      <w:tblPr>
        <w:tblW w:w="34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</w:tblGrid>
      <w:tr w:rsidR="00366FAB" w14:paraId="7908EB1F" w14:textId="77777777" w:rsidTr="00366FAB">
        <w:trPr>
          <w:trHeight w:val="30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62792" w14:textId="77777777" w:rsidR="00366FAB" w:rsidRDefault="00366FAB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b/>
                <w:bCs/>
                <w:color w:val="000000"/>
                <w:u w:val="single"/>
              </w:rPr>
              <w:t>Apam_Tax</w:t>
            </w:r>
            <w:proofErr w:type="spellEnd"/>
            <w:r>
              <w:rPr>
                <w:b/>
                <w:bCs/>
                <w:color w:val="000000"/>
                <w:u w:val="single"/>
              </w:rPr>
              <w:t xml:space="preserve"> </w:t>
            </w:r>
          </w:p>
        </w:tc>
      </w:tr>
      <w:tr w:rsidR="00366FAB" w14:paraId="7EA81BE0" w14:textId="77777777" w:rsidTr="008952D1">
        <w:trPr>
          <w:trHeight w:val="313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F15B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apas_invoicedocumenteditor_get</w:t>
            </w:r>
            <w:proofErr w:type="spellEnd"/>
          </w:p>
        </w:tc>
      </w:tr>
      <w:tr w:rsidR="00366FAB" w14:paraId="19B0665F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26F31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apas_taxmap_add</w:t>
            </w:r>
            <w:proofErr w:type="spellEnd"/>
          </w:p>
        </w:tc>
      </w:tr>
      <w:tr w:rsidR="00366FAB" w14:paraId="7696A9CF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40D80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apas_taxmap_delete</w:t>
            </w:r>
            <w:proofErr w:type="spellEnd"/>
          </w:p>
        </w:tc>
      </w:tr>
      <w:tr w:rsidR="00366FAB" w14:paraId="6F7AB383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D60E4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apas_taxmap_get</w:t>
            </w:r>
            <w:proofErr w:type="spellEnd"/>
          </w:p>
        </w:tc>
      </w:tr>
      <w:tr w:rsidR="00366FAB" w14:paraId="7649FE02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59AA1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apas_tax_get</w:t>
            </w:r>
            <w:proofErr w:type="spellEnd"/>
          </w:p>
        </w:tc>
      </w:tr>
      <w:tr w:rsidR="00366FAB" w14:paraId="68EEBD2C" w14:textId="77777777" w:rsidTr="00366FAB">
        <w:trPr>
          <w:trHeight w:val="300"/>
        </w:trPr>
        <w:tc>
          <w:tcPr>
            <w:tcW w:w="3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285AB" w14:textId="77777777" w:rsidR="00366FAB" w:rsidRDefault="00366FAB">
            <w:pPr>
              <w:rPr>
                <w:color w:val="000000"/>
              </w:rPr>
            </w:pPr>
          </w:p>
        </w:tc>
      </w:tr>
      <w:tr w:rsidR="00366FAB" w14:paraId="7E176A23" w14:textId="77777777" w:rsidTr="00366FAB">
        <w:trPr>
          <w:trHeight w:val="30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C28D6" w14:textId="77777777" w:rsidR="00366FAB" w:rsidRDefault="00366FAB">
            <w:pPr>
              <w:rPr>
                <w:rFonts w:ascii="Calibri" w:eastAsiaTheme="minorHAns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b/>
                <w:bCs/>
                <w:color w:val="000000"/>
              </w:rPr>
              <w:t>apam_payment_terms</w:t>
            </w:r>
            <w:proofErr w:type="spellEnd"/>
          </w:p>
        </w:tc>
      </w:tr>
      <w:tr w:rsidR="00366FAB" w14:paraId="05162FA4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FBD18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apas_invoicedocumenteditor_get</w:t>
            </w:r>
            <w:proofErr w:type="spellEnd"/>
          </w:p>
        </w:tc>
      </w:tr>
      <w:tr w:rsidR="00366FAB" w14:paraId="72F09DD9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E6BF6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apas_paymenttermsmap_add</w:t>
            </w:r>
            <w:proofErr w:type="spellEnd"/>
          </w:p>
        </w:tc>
      </w:tr>
      <w:tr w:rsidR="00366FAB" w14:paraId="3E38CE56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473BD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apas_paymenttermsmap_delete</w:t>
            </w:r>
            <w:proofErr w:type="spellEnd"/>
          </w:p>
        </w:tc>
      </w:tr>
      <w:tr w:rsidR="00366FAB" w14:paraId="4064129B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8752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apas_paymenttermsmap_get</w:t>
            </w:r>
            <w:proofErr w:type="spellEnd"/>
          </w:p>
        </w:tc>
      </w:tr>
      <w:tr w:rsidR="00366FAB" w14:paraId="2F2A532D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A9887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apas_paymentterms_get</w:t>
            </w:r>
            <w:proofErr w:type="spellEnd"/>
          </w:p>
        </w:tc>
      </w:tr>
      <w:tr w:rsidR="00366FAB" w14:paraId="0E868323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5C0EA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apas_paymentTerm_save</w:t>
            </w:r>
            <w:proofErr w:type="spellEnd"/>
          </w:p>
        </w:tc>
      </w:tr>
      <w:tr w:rsidR="00366FAB" w14:paraId="10D2AC34" w14:textId="77777777" w:rsidTr="00366FAB">
        <w:trPr>
          <w:trHeight w:val="300"/>
        </w:trPr>
        <w:tc>
          <w:tcPr>
            <w:tcW w:w="3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619D0C" w14:textId="77777777" w:rsidR="00366FAB" w:rsidRDefault="00366FAB">
            <w:pPr>
              <w:rPr>
                <w:color w:val="000000"/>
              </w:rPr>
            </w:pPr>
          </w:p>
        </w:tc>
      </w:tr>
      <w:tr w:rsidR="00366FAB" w14:paraId="11A5374B" w14:textId="77777777" w:rsidTr="00366FAB">
        <w:trPr>
          <w:trHeight w:val="300"/>
        </w:trPr>
        <w:tc>
          <w:tcPr>
            <w:tcW w:w="3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250E5E" w14:textId="77777777" w:rsidR="00366FAB" w:rsidRDefault="00366FAB">
            <w:pPr>
              <w:rPr>
                <w:color w:val="000000"/>
              </w:rPr>
            </w:pPr>
          </w:p>
        </w:tc>
      </w:tr>
      <w:tr w:rsidR="00366FAB" w14:paraId="5F941572" w14:textId="77777777" w:rsidTr="00366FAB">
        <w:trPr>
          <w:trHeight w:val="30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6F790" w14:textId="77777777" w:rsidR="00366FAB" w:rsidRDefault="00366FAB">
            <w:pPr>
              <w:rPr>
                <w:rFonts w:ascii="Calibri" w:eastAsiaTheme="minorHAns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b/>
                <w:bCs/>
                <w:color w:val="000000"/>
              </w:rPr>
              <w:t>apam_currencies</w:t>
            </w:r>
            <w:proofErr w:type="spellEnd"/>
          </w:p>
        </w:tc>
      </w:tr>
      <w:tr w:rsidR="00366FAB" w14:paraId="704CDE3F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790DA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apas_currenciesmap_add</w:t>
            </w:r>
            <w:proofErr w:type="spellEnd"/>
          </w:p>
        </w:tc>
      </w:tr>
      <w:tr w:rsidR="00366FAB" w14:paraId="55FB5691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71C09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apas_currenciesmap_delete</w:t>
            </w:r>
            <w:proofErr w:type="spellEnd"/>
          </w:p>
        </w:tc>
      </w:tr>
      <w:tr w:rsidR="00366FAB" w14:paraId="53F2BE52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4D597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apas_currenciesmap_get</w:t>
            </w:r>
            <w:proofErr w:type="spellEnd"/>
          </w:p>
        </w:tc>
      </w:tr>
      <w:tr w:rsidR="00366FAB" w14:paraId="13B1507F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C4009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apas_currencies_list</w:t>
            </w:r>
            <w:proofErr w:type="spellEnd"/>
          </w:p>
        </w:tc>
      </w:tr>
      <w:tr w:rsidR="00366FAB" w14:paraId="38F4805F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9C698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apas_currency_save</w:t>
            </w:r>
            <w:proofErr w:type="spellEnd"/>
          </w:p>
        </w:tc>
      </w:tr>
      <w:tr w:rsidR="00366FAB" w14:paraId="34BEE015" w14:textId="77777777" w:rsidTr="00366FAB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D9D79" w14:textId="77777777" w:rsidR="00366FAB" w:rsidRDefault="00366F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apas_invoicedocumenteditor_get</w:t>
            </w:r>
            <w:proofErr w:type="spellEnd"/>
          </w:p>
        </w:tc>
      </w:tr>
    </w:tbl>
    <w:p w14:paraId="1D3214D3" w14:textId="77777777" w:rsidR="00366FAB" w:rsidRPr="00366FAB" w:rsidRDefault="00366FAB" w:rsidP="00366FAB">
      <w:pPr>
        <w:pStyle w:val="xelementtoproof"/>
        <w:rPr>
          <w:rFonts w:eastAsia="Times New Roman"/>
          <w:color w:val="000000"/>
        </w:rPr>
      </w:pPr>
    </w:p>
    <w:p w14:paraId="2583913A" w14:textId="74A1CC7B" w:rsidR="00FE35B4" w:rsidRPr="00366FAB" w:rsidRDefault="00366FAB" w:rsidP="00FE35B4">
      <w:pPr>
        <w:rPr>
          <w:b/>
          <w:bCs/>
        </w:rPr>
      </w:pPr>
      <w:r w:rsidRPr="00366FAB">
        <w:rPr>
          <w:b/>
          <w:bCs/>
        </w:rPr>
        <w:t>Application Changes:</w:t>
      </w:r>
    </w:p>
    <w:p w14:paraId="019BCE50" w14:textId="42FEA1D4" w:rsidR="00366FAB" w:rsidRDefault="00366FAB" w:rsidP="00FE35B4"/>
    <w:p w14:paraId="4D86EA6A" w14:textId="4D76B508" w:rsidR="00366FAB" w:rsidRPr="00DE6281" w:rsidRDefault="00366FAB" w:rsidP="00FE35B4">
      <w:r>
        <w:t>Changes are required in Core and React Applications as well as Lambda functions.</w:t>
      </w:r>
    </w:p>
    <w:p w14:paraId="43671CB6" w14:textId="77777777" w:rsidR="00FE35B4" w:rsidRPr="00DE6281" w:rsidRDefault="00FE35B4" w:rsidP="00FE35B4">
      <w:pPr>
        <w:pStyle w:val="Heading2"/>
      </w:pPr>
      <w:bookmarkStart w:id="7" w:name="_Toc435722385"/>
      <w:bookmarkStart w:id="8" w:name="_Toc512015257"/>
      <w:r w:rsidRPr="00DE6281">
        <w:lastRenderedPageBreak/>
        <w:t>Impact Analysis Details</w:t>
      </w:r>
      <w:bookmarkEnd w:id="7"/>
      <w:bookmarkEnd w:id="8"/>
    </w:p>
    <w:p w14:paraId="65C54642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Following are the impacts of the change in different modules:</w:t>
      </w:r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40"/>
        <w:gridCol w:w="1890"/>
        <w:gridCol w:w="4140"/>
        <w:gridCol w:w="1710"/>
      </w:tblGrid>
      <w:tr w:rsidR="00FE35B4" w:rsidRPr="00DE6281" w14:paraId="4FF555EE" w14:textId="77777777" w:rsidTr="00BC5878">
        <w:trPr>
          <w:trHeight w:val="360"/>
          <w:tblHeader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255181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Modules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B4A18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Sub-Modules</w:t>
            </w:r>
          </w:p>
        </w:tc>
        <w:tc>
          <w:tcPr>
            <w:tcW w:w="41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2A64FFA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Details (What is the impact?)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1156F4A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Level</w:t>
            </w:r>
          </w:p>
        </w:tc>
      </w:tr>
      <w:tr w:rsidR="00FE35B4" w:rsidRPr="003C0A02" w14:paraId="7AE294DB" w14:textId="77777777" w:rsidTr="00BC5878">
        <w:trPr>
          <w:trHeight w:val="117"/>
          <w:tblHeader/>
        </w:trPr>
        <w:tc>
          <w:tcPr>
            <w:tcW w:w="1440" w:type="dxa"/>
            <w:tcBorders>
              <w:top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E7770" w14:textId="5CB6DCE4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Nexelus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8AD5A" w14:textId="0AB50205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3ECF08DF" w14:textId="366A2FC7" w:rsidR="00FE35B4" w:rsidRPr="003C0A02" w:rsidRDefault="00FE35B4" w:rsidP="00BC5878">
            <w:pPr>
              <w:spacing w:before="60" w:after="60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14:paraId="27942F2D" w14:textId="73B671D4" w:rsidR="00FE35B4" w:rsidRPr="003C0A02" w:rsidRDefault="00366FA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Significant</w:t>
            </w:r>
          </w:p>
        </w:tc>
      </w:tr>
    </w:tbl>
    <w:p w14:paraId="617588A6" w14:textId="77777777" w:rsidR="00FE35B4" w:rsidRDefault="00FE35B4" w:rsidP="00FE35B4">
      <w:r w:rsidRPr="00AE7D0D">
        <w:rPr>
          <w:b/>
        </w:rPr>
        <w:t>Impact Level</w:t>
      </w:r>
      <w:r>
        <w:rPr>
          <w:b/>
        </w:rPr>
        <w:t>:</w:t>
      </w:r>
      <w:r w:rsidRPr="00DE6281">
        <w:t xml:space="preserve"> Significant, Negligible, No Impact</w:t>
      </w:r>
    </w:p>
    <w:p w14:paraId="080EC1F5" w14:textId="1F5B9E0D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Implementation Time:</w:t>
      </w:r>
      <w:r w:rsidR="00BC396B">
        <w:rPr>
          <w:b/>
        </w:rPr>
        <w:t xml:space="preserve"> </w:t>
      </w:r>
      <w:r w:rsidR="00366FAB">
        <w:rPr>
          <w:b/>
        </w:rPr>
        <w:t>&lt;To be estimated&gt;</w:t>
      </w:r>
    </w:p>
    <w:p w14:paraId="337B7129" w14:textId="05445135" w:rsidR="0018311F" w:rsidRPr="0018311F" w:rsidRDefault="0018311F" w:rsidP="0018311F">
      <w:pPr>
        <w:rPr>
          <w:b/>
          <w:bCs/>
        </w:rPr>
      </w:pPr>
      <w:r w:rsidRPr="0018311F">
        <w:rPr>
          <w:b/>
          <w:bCs/>
        </w:rPr>
        <w:t>QA Time:</w:t>
      </w:r>
      <w:r w:rsidR="00BC396B">
        <w:rPr>
          <w:b/>
          <w:bCs/>
        </w:rPr>
        <w:t xml:space="preserve"> </w:t>
      </w:r>
      <w:r w:rsidR="00366FAB">
        <w:rPr>
          <w:b/>
        </w:rPr>
        <w:t>&lt;To be estimated&gt;</w:t>
      </w:r>
    </w:p>
    <w:p w14:paraId="0B9BCBEF" w14:textId="77777777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</w:p>
    <w:p w14:paraId="55F04239" w14:textId="77777777" w:rsidR="0018311F" w:rsidRDefault="00FE35B4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 w:rsidRPr="003C0A02">
        <w:rPr>
          <w:b/>
        </w:rPr>
        <w:t>Description</w:t>
      </w:r>
      <w:r>
        <w:rPr>
          <w:b/>
        </w:rPr>
        <w:t xml:space="preserve">: </w:t>
      </w:r>
    </w:p>
    <w:p w14:paraId="5C07E75E" w14:textId="4B6A711E" w:rsidR="00450369" w:rsidRPr="00A66AAC" w:rsidRDefault="00366FAB" w:rsidP="00FE35B4">
      <w:pPr>
        <w:pStyle w:val="BulletedListLevel1"/>
        <w:numPr>
          <w:ilvl w:val="0"/>
          <w:numId w:val="0"/>
        </w:numPr>
        <w:ind w:left="360" w:hanging="360"/>
      </w:pPr>
      <w:r>
        <w:t xml:space="preserve">Application and database changes </w:t>
      </w:r>
      <w:r w:rsidR="005E7A16">
        <w:t xml:space="preserve">are </w:t>
      </w:r>
      <w:r>
        <w:t>required</w:t>
      </w:r>
      <w:r w:rsidR="005E7A16">
        <w:t>.</w:t>
      </w:r>
    </w:p>
    <w:sectPr w:rsidR="00450369" w:rsidRPr="00A66AAC" w:rsidSect="003A4F95">
      <w:headerReference w:type="first" r:id="rId11"/>
      <w:footerReference w:type="first" r:id="rId12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70BE" w14:textId="77777777" w:rsidR="00A05455" w:rsidRDefault="00A05455">
      <w:r>
        <w:separator/>
      </w:r>
    </w:p>
  </w:endnote>
  <w:endnote w:type="continuationSeparator" w:id="0">
    <w:p w14:paraId="02ACCE49" w14:textId="77777777" w:rsidR="00A05455" w:rsidRDefault="00A0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876B" w14:textId="77777777" w:rsidR="00A05455" w:rsidRDefault="00A05455">
      <w:r>
        <w:separator/>
      </w:r>
    </w:p>
  </w:footnote>
  <w:footnote w:type="continuationSeparator" w:id="0">
    <w:p w14:paraId="4FEB435B" w14:textId="77777777" w:rsidR="00A05455" w:rsidRDefault="00A0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4C5D10"/>
    <w:multiLevelType w:val="multilevel"/>
    <w:tmpl w:val="EE4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1772AA"/>
    <w:multiLevelType w:val="hybridMultilevel"/>
    <w:tmpl w:val="73B8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57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8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3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2EC253D"/>
    <w:multiLevelType w:val="multilevel"/>
    <w:tmpl w:val="ABB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57"/>
  </w:num>
  <w:num w:numId="3" w16cid:durableId="1681005623">
    <w:abstractNumId w:val="56"/>
  </w:num>
  <w:num w:numId="4" w16cid:durableId="758983894">
    <w:abstractNumId w:val="77"/>
  </w:num>
  <w:num w:numId="5" w16cid:durableId="1147166878">
    <w:abstractNumId w:val="55"/>
  </w:num>
  <w:num w:numId="6" w16cid:durableId="1725448903">
    <w:abstractNumId w:val="62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4"/>
  </w:num>
  <w:num w:numId="10" w16cid:durableId="232158532">
    <w:abstractNumId w:val="59"/>
  </w:num>
  <w:num w:numId="11" w16cid:durableId="1471676625">
    <w:abstractNumId w:val="46"/>
  </w:num>
  <w:num w:numId="12" w16cid:durableId="1466042016">
    <w:abstractNumId w:val="52"/>
  </w:num>
  <w:num w:numId="13" w16cid:durableId="913972664">
    <w:abstractNumId w:val="48"/>
  </w:num>
  <w:num w:numId="14" w16cid:durableId="692808337">
    <w:abstractNumId w:val="39"/>
  </w:num>
  <w:num w:numId="15" w16cid:durableId="71200586">
    <w:abstractNumId w:val="5"/>
  </w:num>
  <w:num w:numId="16" w16cid:durableId="657465107">
    <w:abstractNumId w:val="25"/>
  </w:num>
  <w:num w:numId="17" w16cid:durableId="1096248076">
    <w:abstractNumId w:val="31"/>
  </w:num>
  <w:num w:numId="18" w16cid:durableId="1597010108">
    <w:abstractNumId w:val="10"/>
  </w:num>
  <w:num w:numId="19" w16cid:durableId="1323311306">
    <w:abstractNumId w:val="44"/>
  </w:num>
  <w:num w:numId="20" w16cid:durableId="2004888205">
    <w:abstractNumId w:val="18"/>
  </w:num>
  <w:num w:numId="21" w16cid:durableId="46607019">
    <w:abstractNumId w:val="19"/>
  </w:num>
  <w:num w:numId="22" w16cid:durableId="751464499">
    <w:abstractNumId w:val="30"/>
  </w:num>
  <w:num w:numId="23" w16cid:durableId="990448792">
    <w:abstractNumId w:val="79"/>
    <w:lvlOverride w:ilvl="0">
      <w:startOverride w:val="1"/>
    </w:lvlOverride>
  </w:num>
  <w:num w:numId="24" w16cid:durableId="1591036881">
    <w:abstractNumId w:val="79"/>
    <w:lvlOverride w:ilvl="0">
      <w:startOverride w:val="1"/>
    </w:lvlOverride>
  </w:num>
  <w:num w:numId="25" w16cid:durableId="827943342">
    <w:abstractNumId w:val="79"/>
    <w:lvlOverride w:ilvl="0">
      <w:startOverride w:val="1"/>
    </w:lvlOverride>
  </w:num>
  <w:num w:numId="26" w16cid:durableId="978725748">
    <w:abstractNumId w:val="79"/>
    <w:lvlOverride w:ilvl="0">
      <w:startOverride w:val="1"/>
    </w:lvlOverride>
  </w:num>
  <w:num w:numId="27" w16cid:durableId="944963943">
    <w:abstractNumId w:val="79"/>
    <w:lvlOverride w:ilvl="0">
      <w:startOverride w:val="1"/>
    </w:lvlOverride>
  </w:num>
  <w:num w:numId="28" w16cid:durableId="338315018">
    <w:abstractNumId w:val="79"/>
  </w:num>
  <w:num w:numId="29" w16cid:durableId="717245215">
    <w:abstractNumId w:val="79"/>
    <w:lvlOverride w:ilvl="0">
      <w:startOverride w:val="1"/>
    </w:lvlOverride>
  </w:num>
  <w:num w:numId="30" w16cid:durableId="1787701445">
    <w:abstractNumId w:val="79"/>
    <w:lvlOverride w:ilvl="0">
      <w:startOverride w:val="1"/>
    </w:lvlOverride>
  </w:num>
  <w:num w:numId="31" w16cid:durableId="1199703070">
    <w:abstractNumId w:val="26"/>
  </w:num>
  <w:num w:numId="32" w16cid:durableId="2128620578">
    <w:abstractNumId w:val="79"/>
    <w:lvlOverride w:ilvl="0">
      <w:startOverride w:val="1"/>
    </w:lvlOverride>
  </w:num>
  <w:num w:numId="33" w16cid:durableId="1745880790">
    <w:abstractNumId w:val="79"/>
    <w:lvlOverride w:ilvl="0">
      <w:startOverride w:val="1"/>
    </w:lvlOverride>
  </w:num>
  <w:num w:numId="34" w16cid:durableId="1880162698">
    <w:abstractNumId w:val="79"/>
    <w:lvlOverride w:ilvl="0">
      <w:startOverride w:val="1"/>
    </w:lvlOverride>
  </w:num>
  <w:num w:numId="35" w16cid:durableId="443769562">
    <w:abstractNumId w:val="21"/>
  </w:num>
  <w:num w:numId="36" w16cid:durableId="465514683">
    <w:abstractNumId w:val="79"/>
    <w:lvlOverride w:ilvl="0">
      <w:startOverride w:val="1"/>
    </w:lvlOverride>
  </w:num>
  <w:num w:numId="37" w16cid:durableId="1657493895">
    <w:abstractNumId w:val="79"/>
    <w:lvlOverride w:ilvl="0">
      <w:startOverride w:val="1"/>
    </w:lvlOverride>
  </w:num>
  <w:num w:numId="38" w16cid:durableId="1417748462">
    <w:abstractNumId w:val="79"/>
    <w:lvlOverride w:ilvl="0">
      <w:startOverride w:val="1"/>
    </w:lvlOverride>
  </w:num>
  <w:num w:numId="39" w16cid:durableId="776830190">
    <w:abstractNumId w:val="49"/>
  </w:num>
  <w:num w:numId="40" w16cid:durableId="1975016903">
    <w:abstractNumId w:val="13"/>
  </w:num>
  <w:num w:numId="41" w16cid:durableId="1513565360">
    <w:abstractNumId w:val="60"/>
  </w:num>
  <w:num w:numId="42" w16cid:durableId="635910573">
    <w:abstractNumId w:val="79"/>
    <w:lvlOverride w:ilvl="0">
      <w:startOverride w:val="1"/>
    </w:lvlOverride>
  </w:num>
  <w:num w:numId="43" w16cid:durableId="1265578429">
    <w:abstractNumId w:val="68"/>
  </w:num>
  <w:num w:numId="44" w16cid:durableId="511653729">
    <w:abstractNumId w:val="79"/>
    <w:lvlOverride w:ilvl="0">
      <w:startOverride w:val="1"/>
    </w:lvlOverride>
  </w:num>
  <w:num w:numId="45" w16cid:durableId="1077630777">
    <w:abstractNumId w:val="12"/>
  </w:num>
  <w:num w:numId="46" w16cid:durableId="275407915">
    <w:abstractNumId w:val="43"/>
  </w:num>
  <w:num w:numId="47" w16cid:durableId="1095324279">
    <w:abstractNumId w:val="71"/>
  </w:num>
  <w:num w:numId="48" w16cid:durableId="318314165">
    <w:abstractNumId w:val="69"/>
  </w:num>
  <w:num w:numId="49" w16cid:durableId="2126194592">
    <w:abstractNumId w:val="22"/>
  </w:num>
  <w:num w:numId="50" w16cid:durableId="915866165">
    <w:abstractNumId w:val="42"/>
  </w:num>
  <w:num w:numId="51" w16cid:durableId="823817656">
    <w:abstractNumId w:val="4"/>
  </w:num>
  <w:num w:numId="52" w16cid:durableId="1676959533">
    <w:abstractNumId w:val="53"/>
  </w:num>
  <w:num w:numId="53" w16cid:durableId="1081872472">
    <w:abstractNumId w:val="74"/>
  </w:num>
  <w:num w:numId="54" w16cid:durableId="634144484">
    <w:abstractNumId w:val="58"/>
  </w:num>
  <w:num w:numId="55" w16cid:durableId="167527667">
    <w:abstractNumId w:val="20"/>
  </w:num>
  <w:num w:numId="56" w16cid:durableId="110131846">
    <w:abstractNumId w:val="79"/>
    <w:lvlOverride w:ilvl="0">
      <w:startOverride w:val="1"/>
    </w:lvlOverride>
  </w:num>
  <w:num w:numId="57" w16cid:durableId="706763645">
    <w:abstractNumId w:val="16"/>
  </w:num>
  <w:num w:numId="58" w16cid:durableId="1615096218">
    <w:abstractNumId w:val="75"/>
  </w:num>
  <w:num w:numId="59" w16cid:durableId="557284162">
    <w:abstractNumId w:val="34"/>
  </w:num>
  <w:num w:numId="60" w16cid:durableId="1853103556">
    <w:abstractNumId w:val="51"/>
  </w:num>
  <w:num w:numId="61" w16cid:durableId="1178929833">
    <w:abstractNumId w:val="3"/>
  </w:num>
  <w:num w:numId="62" w16cid:durableId="683478019">
    <w:abstractNumId w:val="72"/>
  </w:num>
  <w:num w:numId="63" w16cid:durableId="520507742">
    <w:abstractNumId w:val="27"/>
  </w:num>
  <w:num w:numId="64" w16cid:durableId="2105564327">
    <w:abstractNumId w:val="73"/>
  </w:num>
  <w:num w:numId="65" w16cid:durableId="1326546090">
    <w:abstractNumId w:val="66"/>
  </w:num>
  <w:num w:numId="66" w16cid:durableId="440489986">
    <w:abstractNumId w:val="23"/>
  </w:num>
  <w:num w:numId="67" w16cid:durableId="2145151643">
    <w:abstractNumId w:val="78"/>
  </w:num>
  <w:num w:numId="68" w16cid:durableId="756554424">
    <w:abstractNumId w:val="61"/>
  </w:num>
  <w:num w:numId="69" w16cid:durableId="1008944993">
    <w:abstractNumId w:val="28"/>
  </w:num>
  <w:num w:numId="70" w16cid:durableId="740055787">
    <w:abstractNumId w:val="65"/>
  </w:num>
  <w:num w:numId="71" w16cid:durableId="756706999">
    <w:abstractNumId w:val="50"/>
  </w:num>
  <w:num w:numId="72" w16cid:durableId="118693269">
    <w:abstractNumId w:val="15"/>
  </w:num>
  <w:num w:numId="73" w16cid:durableId="1582568611">
    <w:abstractNumId w:val="33"/>
  </w:num>
  <w:num w:numId="74" w16cid:durableId="1141728657">
    <w:abstractNumId w:val="35"/>
  </w:num>
  <w:num w:numId="75" w16cid:durableId="427893332">
    <w:abstractNumId w:val="64"/>
  </w:num>
  <w:num w:numId="76" w16cid:durableId="112989551">
    <w:abstractNumId w:val="41"/>
  </w:num>
  <w:num w:numId="77" w16cid:durableId="578053250">
    <w:abstractNumId w:val="47"/>
  </w:num>
  <w:num w:numId="78" w16cid:durableId="1553074095">
    <w:abstractNumId w:val="70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1"/>
  </w:num>
  <w:num w:numId="82" w16cid:durableId="358773298">
    <w:abstractNumId w:val="54"/>
  </w:num>
  <w:num w:numId="83" w16cid:durableId="1606376242">
    <w:abstractNumId w:val="24"/>
  </w:num>
  <w:num w:numId="84" w16cid:durableId="2078699827">
    <w:abstractNumId w:val="37"/>
  </w:num>
  <w:num w:numId="85" w16cid:durableId="944114376">
    <w:abstractNumId w:val="17"/>
  </w:num>
  <w:num w:numId="86" w16cid:durableId="1005519445">
    <w:abstractNumId w:val="45"/>
  </w:num>
  <w:num w:numId="87" w16cid:durableId="1967925202">
    <w:abstractNumId w:val="38"/>
  </w:num>
  <w:num w:numId="88" w16cid:durableId="1844392788">
    <w:abstractNumId w:val="76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2"/>
  </w:num>
  <w:num w:numId="102" w16cid:durableId="511262617">
    <w:abstractNumId w:val="63"/>
  </w:num>
  <w:num w:numId="103" w16cid:durableId="1676689559">
    <w:abstractNumId w:val="40"/>
  </w:num>
  <w:num w:numId="104" w16cid:durableId="453791133">
    <w:abstractNumId w:val="36"/>
  </w:num>
  <w:num w:numId="105" w16cid:durableId="331026906">
    <w:abstractNumId w:val="29"/>
  </w:num>
  <w:num w:numId="106" w16cid:durableId="16175675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 w16cid:durableId="1272320464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D77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A2D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57C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11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E9A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56A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50A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6FAB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6755C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3CEF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3CDD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4D9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A16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580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81F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5C82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2D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2E4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834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DDC"/>
    <w:rsid w:val="00A03F02"/>
    <w:rsid w:val="00A040D8"/>
    <w:rsid w:val="00A04C0C"/>
    <w:rsid w:val="00A04C7D"/>
    <w:rsid w:val="00A04E8E"/>
    <w:rsid w:val="00A04F18"/>
    <w:rsid w:val="00A05318"/>
    <w:rsid w:val="00A05455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1A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396B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3148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15F"/>
    <w:rsid w:val="00E738F1"/>
    <w:rsid w:val="00E7416A"/>
    <w:rsid w:val="00E74383"/>
    <w:rsid w:val="00E74475"/>
    <w:rsid w:val="00E74D41"/>
    <w:rsid w:val="00E757C7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6CF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5B4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34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paragraph" w:customStyle="1" w:styleId="xmsonormal">
    <w:name w:val="x_msonormal"/>
    <w:basedOn w:val="Normal"/>
    <w:rsid w:val="00366FAB"/>
    <w:pPr>
      <w:spacing w:before="0" w:after="0"/>
    </w:pPr>
    <w:rPr>
      <w:rFonts w:ascii="Calibri" w:eastAsiaTheme="minorHAnsi" w:hAnsi="Calibri" w:cs="Calibri"/>
      <w:szCs w:val="22"/>
    </w:rPr>
  </w:style>
  <w:style w:type="paragraph" w:customStyle="1" w:styleId="xelementtoproof">
    <w:name w:val="x_elementtoproof"/>
    <w:basedOn w:val="Normal"/>
    <w:rsid w:val="00366FAB"/>
    <w:pPr>
      <w:spacing w:before="100" w:beforeAutospacing="1" w:after="100" w:afterAutospacing="1"/>
    </w:pPr>
    <w:rPr>
      <w:rFonts w:ascii="Calibri" w:eastAsiaTheme="minorHAnsi" w:hAnsi="Calibri" w:cs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6" ma:contentTypeDescription="Create a new document." ma:contentTypeScope="" ma:versionID="43a92c751e652dbe9064b5cac400be7d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2e411a5790ee2a117ca70e9fcf2c014f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7a37d70-6f0e-47ed-93c7-8bc0847cf79d">Draft</Status>
    <DocVersion xmlns="e7a37d70-6f0e-47ed-93c7-8bc0847cf79d">1</Doc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6F555-6626-4C9E-A545-1BE362878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7d70-6f0e-47ed-93c7-8bc0847cf79d"/>
    <ds:schemaRef ds:uri="4c32a3b8-2611-43b8-b3d2-14d4919b2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  <ds:schemaRef ds:uri="e7a37d70-6f0e-47ed-93c7-8bc0847cf79d"/>
  </ds:schemaRefs>
</ds:datastoreItem>
</file>

<file path=customXml/itemProps4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4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4</cp:revision>
  <cp:lastPrinted>2012-12-14T20:06:00Z</cp:lastPrinted>
  <dcterms:created xsi:type="dcterms:W3CDTF">2023-08-21T09:38:00Z</dcterms:created>
  <dcterms:modified xsi:type="dcterms:W3CDTF">2023-08-21T09:41:00Z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0x010100BC7FABD6B433214AB6CF32B1EEE4E6D3</vt:lpwstr>
  </property>
  <property fmtid="{D5CDD505-2E9C-101B-9397-08002B2CF9AE}" pid="3" name="IsMyDocuments">
    <vt:bool>true</vt:bool>
  </property>
</Properties>
</file>